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5E" w:rsidRPr="00E4268F" w:rsidRDefault="00882708">
      <w:pPr>
        <w:rPr>
          <w:rFonts w:ascii="Noto Sans CJK KR Light" w:eastAsia="Noto Sans CJK KR Light" w:hAnsi="Noto Sans CJK KR Light"/>
        </w:rPr>
      </w:pPr>
      <w:sdt>
        <w:sdtPr>
          <w:rPr>
            <w:rFonts w:ascii="Noto Sans CJK KR Light" w:eastAsia="Noto Sans CJK KR Light" w:hAnsi="Noto Sans CJK KR Light"/>
          </w:rPr>
          <w:id w:val="-831605760"/>
          <w:docPartObj>
            <w:docPartGallery w:val="Cover Pages"/>
            <w:docPartUnique/>
          </w:docPartObj>
        </w:sdtPr>
        <w:sdtContent>
          <w:r w:rsidRPr="00E4268F">
            <w:rPr>
              <w:rFonts w:ascii="Noto Sans CJK KR Light" w:eastAsia="Noto Sans CJK KR Light" w:hAnsi="Noto Sans CJK KR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82708" w:rsidRPr="00E4268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82708" w:rsidRPr="00E4268F" w:rsidRDefault="00882708">
                                      <w:pPr>
                                        <w:pStyle w:val="af0"/>
                                        <w:rPr>
                                          <w:rFonts w:ascii="Noto Sans CJK KR DemiLight" w:eastAsia="Noto Sans CJK KR DemiLight" w:hAnsi="Noto Sans CJK KR DemiLight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82708" w:rsidRPr="00E4268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82708" w:rsidRPr="00E4268F" w:rsidRDefault="0088270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="Noto Sans CJK KR DemiLight" w:eastAsia="Noto Sans CJK KR DemiLight" w:hAnsi="Noto Sans CJK KR DemiLight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Noto Sans CJK KR DemiLight" w:eastAsia="Noto Sans CJK KR DemiLight" w:hAnsi="Noto Sans CJK KR DemiLight" w:cstheme="majorBidi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id w:val="3232653"/>
                                          <w:placeholder>
                                            <w:docPart w:val="D85E725E1D1F4EF3A0C061BACDD0BA9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E4268F">
                                            <w:rPr>
                                              <w:rFonts w:ascii="Noto Sans CJK KR DemiLight" w:eastAsia="Noto Sans CJK KR DemiLight" w:hAnsi="Noto Sans CJK KR DemiLight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안</w:t>
                                          </w:r>
                                          <w:r w:rsidRPr="00E4268F">
                                            <w:rPr>
                                              <w:rFonts w:ascii="Noto Sans CJK KR DemiLight" w:eastAsia="Noto Sans CJK KR DemiLight" w:hAnsi="Noto Sans CJK KR DemiLight" w:cstheme="majorBid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드로이드에서</w:t>
                                          </w:r>
                                          <w:r w:rsidRPr="00E4268F">
                                            <w:rPr>
                                              <w:rFonts w:ascii="Noto Sans CJK KR DemiLight" w:eastAsia="Noto Sans CJK KR DemiLight" w:hAnsi="Noto Sans CJK KR DemiLight" w:cstheme="majorBidi" w:hint="eastAsia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 xml:space="preserve"> EAN13 바코드 생</w:t>
                                          </w:r>
                                          <w:r w:rsidRPr="00E4268F">
                                            <w:rPr>
                                              <w:rFonts w:ascii="Noto Sans CJK KR DemiLight" w:eastAsia="Noto Sans CJK KR DemiLight" w:hAnsi="Noto Sans CJK KR DemiLight" w:cstheme="majorBid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성하기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82708" w:rsidRPr="00E4268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82708" w:rsidRPr="00E4268F" w:rsidRDefault="00882708">
                                      <w:pPr>
                                        <w:pStyle w:val="af0"/>
                                        <w:rPr>
                                          <w:rFonts w:ascii="Noto Sans CJK KR DemiLight" w:eastAsia="Noto Sans CJK KR DemiLight" w:hAnsi="Noto Sans CJK KR DemiLight"/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82708" w:rsidRPr="00E4268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882708" w:rsidRPr="00E4268F" w:rsidRDefault="0088270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="Noto Sans CJK KR DemiLight" w:eastAsia="Noto Sans CJK KR DemiLight" w:hAnsi="Noto Sans CJK KR DemiLight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Noto Sans CJK KR DemiLight" w:eastAsia="Noto Sans CJK KR DemiLight" w:hAnsi="Noto Sans CJK KR DemiLight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8C8CBCFC057F46FE9AF2F9E0D56A8B0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ascii="Noto Sans CJK KR DemiLight" w:eastAsia="Noto Sans CJK KR DemiLight" w:hAnsi="Noto Sans CJK KR DemiLight" w:hint="eastAsia"/>
                                              <w:sz w:val="36"/>
                                              <w:szCs w:val="36"/>
                                            </w:rPr>
                                            <w:t>단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/>
                                              <w:sz w:val="36"/>
                                              <w:szCs w:val="36"/>
                                            </w:rPr>
                                            <w:t>순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 w:hint="eastAsia"/>
                                              <w:sz w:val="36"/>
                                              <w:szCs w:val="36"/>
                                            </w:rPr>
                                            <w:t>히 내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/>
                                              <w:sz w:val="36"/>
                                              <w:szCs w:val="36"/>
                                            </w:rPr>
                                            <w:t>가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 w:hint="eastAsia"/>
                                              <w:sz w:val="36"/>
                                              <w:szCs w:val="36"/>
                                            </w:rPr>
                                            <w:t xml:space="preserve"> 이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/>
                                              <w:sz w:val="36"/>
                                              <w:szCs w:val="36"/>
                                            </w:rPr>
                                            <w:t>해한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 w:hint="eastAsia"/>
                                              <w:sz w:val="36"/>
                                              <w:szCs w:val="36"/>
                                            </w:rPr>
                                            <w:t xml:space="preserve"> 내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/>
                                              <w:sz w:val="36"/>
                                              <w:szCs w:val="36"/>
                                            </w:rPr>
                                            <w:t>용을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 w:hint="eastAsia"/>
                                              <w:sz w:val="36"/>
                                              <w:szCs w:val="36"/>
                                            </w:rPr>
                                            <w:t xml:space="preserve"> 바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/>
                                              <w:sz w:val="36"/>
                                              <w:szCs w:val="36"/>
                                            </w:rPr>
                                            <w:t>탕으로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 w:hint="eastAsia"/>
                                              <w:sz w:val="36"/>
                                              <w:szCs w:val="36"/>
                                            </w:rPr>
                                            <w:t xml:space="preserve"> 쓴 것을 알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/>
                                              <w:sz w:val="36"/>
                                              <w:szCs w:val="36"/>
                                            </w:rPr>
                                            <w:t>림</w:t>
                                          </w:r>
                                          <w:r>
                                            <w:rPr>
                                              <w:rFonts w:ascii="Noto Sans CJK KR DemiLight" w:eastAsia="Noto Sans CJK KR DemiLight" w:hAnsi="Noto Sans CJK KR DemiLight" w:hint="eastAsia"/>
                                              <w:sz w:val="36"/>
                                              <w:szCs w:val="36"/>
                                            </w:rPr>
                                            <w:t>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882708" w:rsidRPr="00E4268F" w:rsidRDefault="00882708">
                                <w:pPr>
                                  <w:rPr>
                                    <w:rFonts w:ascii="Noto Sans CJK KR DemiLight" w:eastAsia="Noto Sans CJK KR DemiLight" w:hAnsi="Noto Sans CJK KR DemiLigh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9264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82708" w:rsidRPr="00E4268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82708" w:rsidRPr="00E4268F" w:rsidRDefault="00882708">
                                <w:pPr>
                                  <w:pStyle w:val="af0"/>
                                  <w:rPr>
                                    <w:rFonts w:ascii="Noto Sans CJK KR DemiLight" w:eastAsia="Noto Sans CJK KR DemiLight" w:hAnsi="Noto Sans CJK KR DemiLight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82708" w:rsidRPr="00E4268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882708" w:rsidRPr="00E4268F" w:rsidRDefault="0088270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="Noto Sans CJK KR DemiLight" w:eastAsia="Noto Sans CJK KR DemiLight" w:hAnsi="Noto Sans CJK KR DemiLight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Noto Sans CJK KR DemiLight" w:eastAsia="Noto Sans CJK KR DemiLight" w:hAnsi="Noto Sans CJK KR DemiLight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id w:val="3232653"/>
                                    <w:placeholder>
                                      <w:docPart w:val="D85E725E1D1F4EF3A0C061BACDD0BA9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E4268F">
                                      <w:rPr>
                                        <w:rFonts w:ascii="Noto Sans CJK KR DemiLight" w:eastAsia="Noto Sans CJK KR DemiLight" w:hAnsi="Noto Sans CJK KR DemiLight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안</w:t>
                                    </w:r>
                                    <w:r w:rsidRPr="00E4268F">
                                      <w:rPr>
                                        <w:rFonts w:ascii="Noto Sans CJK KR DemiLight" w:eastAsia="Noto Sans CJK KR DemiLight" w:hAnsi="Noto Sans CJK KR DemiLight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드로이드에서</w:t>
                                    </w:r>
                                    <w:r w:rsidRPr="00E4268F">
                                      <w:rPr>
                                        <w:rFonts w:ascii="Noto Sans CJK KR DemiLight" w:eastAsia="Noto Sans CJK KR DemiLight" w:hAnsi="Noto Sans CJK KR DemiLight" w:cstheme="majorBidi" w:hint="eastAsia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 xml:space="preserve"> EAN13 바코드 생</w:t>
                                    </w:r>
                                    <w:r w:rsidRPr="00E4268F">
                                      <w:rPr>
                                        <w:rFonts w:ascii="Noto Sans CJK KR DemiLight" w:eastAsia="Noto Sans CJK KR DemiLight" w:hAnsi="Noto Sans CJK KR DemiLight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성하기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82708" w:rsidRPr="00E4268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82708" w:rsidRPr="00E4268F" w:rsidRDefault="00882708">
                                <w:pPr>
                                  <w:pStyle w:val="af0"/>
                                  <w:rPr>
                                    <w:rFonts w:ascii="Noto Sans CJK KR DemiLight" w:eastAsia="Noto Sans CJK KR DemiLight" w:hAnsi="Noto Sans CJK KR DemiLight"/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82708" w:rsidRPr="00E4268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882708" w:rsidRPr="00E4268F" w:rsidRDefault="0088270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="Noto Sans CJK KR DemiLight" w:eastAsia="Noto Sans CJK KR DemiLight" w:hAnsi="Noto Sans CJK KR DemiLight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Noto Sans CJK KR DemiLight" w:eastAsia="Noto Sans CJK KR DemiLight" w:hAnsi="Noto Sans CJK KR DemiLight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8C8CBCFC057F46FE9AF2F9E0D56A8B0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Noto Sans CJK KR DemiLight" w:eastAsia="Noto Sans CJK KR DemiLight" w:hAnsi="Noto Sans CJK KR DemiLight" w:hint="eastAsia"/>
                                        <w:sz w:val="36"/>
                                        <w:szCs w:val="36"/>
                                      </w:rPr>
                                      <w:t>단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/>
                                        <w:sz w:val="36"/>
                                        <w:szCs w:val="36"/>
                                      </w:rPr>
                                      <w:t>순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 w:hint="eastAsia"/>
                                        <w:sz w:val="36"/>
                                        <w:szCs w:val="36"/>
                                      </w:rPr>
                                      <w:t>히 내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/>
                                        <w:sz w:val="36"/>
                                        <w:szCs w:val="36"/>
                                      </w:rPr>
                                      <w:t>가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 w:hint="eastAsia"/>
                                        <w:sz w:val="36"/>
                                        <w:szCs w:val="36"/>
                                      </w:rPr>
                                      <w:t xml:space="preserve"> 이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/>
                                        <w:sz w:val="36"/>
                                        <w:szCs w:val="36"/>
                                      </w:rPr>
                                      <w:t>해한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 w:hint="eastAsia"/>
                                        <w:sz w:val="36"/>
                                        <w:szCs w:val="36"/>
                                      </w:rPr>
                                      <w:t xml:space="preserve"> 내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/>
                                        <w:sz w:val="36"/>
                                        <w:szCs w:val="36"/>
                                      </w:rPr>
                                      <w:t>용을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 w:hint="eastAsia"/>
                                        <w:sz w:val="36"/>
                                        <w:szCs w:val="36"/>
                                      </w:rPr>
                                      <w:t xml:space="preserve"> 바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/>
                                        <w:sz w:val="36"/>
                                        <w:szCs w:val="36"/>
                                      </w:rPr>
                                      <w:t>탕으로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 w:hint="eastAsia"/>
                                        <w:sz w:val="36"/>
                                        <w:szCs w:val="36"/>
                                      </w:rPr>
                                      <w:t xml:space="preserve"> 쓴 것을 알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/>
                                        <w:sz w:val="36"/>
                                        <w:szCs w:val="36"/>
                                      </w:rPr>
                                      <w:t>림</w:t>
                                    </w:r>
                                    <w:r>
                                      <w:rPr>
                                        <w:rFonts w:ascii="Noto Sans CJK KR DemiLight" w:eastAsia="Noto Sans CJK KR DemiLight" w:hAnsi="Noto Sans CJK KR DemiLight" w:hint="eastAsia"/>
                                        <w:sz w:val="36"/>
                                        <w:szCs w:val="36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882708" w:rsidRPr="00E4268F" w:rsidRDefault="00882708">
                          <w:pPr>
                            <w:rPr>
                              <w:rFonts w:ascii="Noto Sans CJK KR DemiLight" w:eastAsia="Noto Sans CJK KR DemiLight" w:hAnsi="Noto Sans CJK KR DemiLigh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4268F">
            <w:rPr>
              <w:rFonts w:ascii="Noto Sans CJK KR Light" w:eastAsia="Noto Sans CJK KR Light" w:hAnsi="Noto Sans CJK KR Light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82708" w:rsidRDefault="0088270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바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코드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취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약점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퍼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징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프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로젝트</w:t>
                                    </w:r>
                                  </w:sdtContent>
                                </w:sdt>
                              </w:p>
                              <w:p w:rsidR="00882708" w:rsidRDefault="0088270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882708" w:rsidRDefault="0088270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1-05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2016 November 5</w:t>
                                    </w:r>
                                  </w:sdtContent>
                                </w:sdt>
                              </w:p>
                              <w:p w:rsidR="00882708" w:rsidRDefault="00882708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안아현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58240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882708" w:rsidRDefault="0088270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바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코드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취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약점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퍼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징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프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로젝트</w:t>
                              </w:r>
                            </w:sdtContent>
                          </w:sdt>
                        </w:p>
                        <w:p w:rsidR="00882708" w:rsidRDefault="0088270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882708" w:rsidRDefault="0088270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2016 November 5</w:t>
                              </w:r>
                            </w:sdtContent>
                          </w:sdt>
                        </w:p>
                        <w:p w:rsidR="00882708" w:rsidRDefault="00882708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</w:rPr>
                                <w:t>안아현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E4268F">
            <w:rPr>
              <w:rFonts w:ascii="Noto Sans CJK KR Light" w:eastAsia="Noto Sans CJK KR Light" w:hAnsi="Noto Sans CJK KR Light"/>
            </w:rPr>
            <w:br w:type="page"/>
          </w:r>
        </w:sdtContent>
      </w:sdt>
    </w:p>
    <w:p w:rsidR="00D9265E" w:rsidRPr="00E4268F" w:rsidRDefault="00882708">
      <w:pPr>
        <w:pStyle w:val="a4"/>
        <w:rPr>
          <w:rFonts w:ascii="Noto Sans CJK KR Light" w:eastAsia="Noto Sans CJK KR Light" w:hAnsi="Noto Sans CJK KR Light"/>
          <w:smallCaps w:val="0"/>
        </w:rPr>
      </w:pPr>
      <w:sdt>
        <w:sdtPr>
          <w:rPr>
            <w:rFonts w:ascii="Noto Sans CJK KR Light" w:eastAsia="Noto Sans CJK KR Light" w:hAnsi="Noto Sans CJK KR Light"/>
            <w:smallCaps w:val="0"/>
          </w:rPr>
          <w:alias w:val="제목"/>
          <w:tag w:val="제목"/>
          <w:id w:val="11808329"/>
          <w:placeholder>
            <w:docPart w:val="0174AA7B3C214B939CCF8FE7B660FB3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E4268F">
            <w:rPr>
              <w:rFonts w:ascii="Noto Sans CJK KR Light" w:eastAsia="Noto Sans CJK KR Light" w:hAnsi="Noto Sans CJK KR Light" w:hint="eastAsia"/>
              <w:smallCaps w:val="0"/>
            </w:rPr>
            <w:t>안드로이드에서 EAN13 바코드 생성하기</w:t>
          </w:r>
        </w:sdtContent>
      </w:sdt>
    </w:p>
    <w:p w:rsidR="00D9265E" w:rsidRPr="00E4268F" w:rsidRDefault="00E4268F">
      <w:pPr>
        <w:pStyle w:val="a5"/>
        <w:rPr>
          <w:rFonts w:ascii="Noto Sans CJK KR Light" w:eastAsia="Noto Sans CJK KR Light" w:hAnsi="Noto Sans CJK KR Light"/>
        </w:rPr>
      </w:pPr>
      <w:sdt>
        <w:sdtPr>
          <w:rPr>
            <w:rFonts w:ascii="Noto Sans CJK KR Light" w:eastAsia="Noto Sans CJK KR Light" w:hAnsi="Noto Sans CJK KR Light"/>
          </w:rPr>
          <w:alias w:val="부제"/>
          <w:tag w:val="부제"/>
          <w:id w:val="11808339"/>
          <w:placeholder>
            <w:docPart w:val="1D3C268EC7294FF2A31C9B6F8C9D8B4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>
            <w:rPr>
              <w:rFonts w:ascii="Noto Sans CJK KR Light" w:eastAsia="Noto Sans CJK KR Light" w:hAnsi="Noto Sans CJK KR Light" w:hint="eastAsia"/>
            </w:rPr>
            <w:t>단순히 내가 이해한 내용을 바탕으로 쓴 것을 알림.</w:t>
          </w:r>
        </w:sdtContent>
      </w:sdt>
    </w:p>
    <w:p w:rsidR="00D36F3A" w:rsidRPr="00D36F3A" w:rsidRDefault="00D36F3A" w:rsidP="00D36F3A">
      <w:pPr>
        <w:rPr>
          <w:rStyle w:val="Char"/>
          <w:rFonts w:ascii="Noto Sans CJK KR Light" w:eastAsia="Noto Sans CJK KR Light" w:hAnsi="Noto Sans CJK KR Light"/>
          <w:b w:val="0"/>
        </w:rPr>
      </w:pPr>
      <w:r w:rsidRPr="00D36F3A">
        <w:rPr>
          <w:rStyle w:val="Char"/>
          <w:rFonts w:ascii="Noto Sans CJK KR Light" w:eastAsia="Noto Sans CJK KR Light" w:hAnsi="Noto Sans CJK KR Light" w:hint="eastAsia"/>
          <w:b w:val="0"/>
        </w:rPr>
        <w:t>소</w:t>
      </w:r>
      <w:r w:rsidRPr="00D36F3A">
        <w:rPr>
          <w:rStyle w:val="Char"/>
          <w:rFonts w:ascii="Noto Sans CJK KR Light" w:eastAsia="Noto Sans CJK KR Light" w:hAnsi="Noto Sans CJK KR Light"/>
          <w:b w:val="0"/>
        </w:rPr>
        <w:t>개</w:t>
      </w:r>
    </w:p>
    <w:p w:rsidR="00D9265E" w:rsidRDefault="00D36F3A" w:rsidP="00D36F3A">
      <w:pPr>
        <w:rPr>
          <w:rFonts w:ascii="Noto Sans CJK KR Light" w:eastAsia="Noto Sans CJK KR Light" w:hAnsi="Noto Sans CJK KR Light"/>
        </w:rPr>
      </w:pPr>
      <w:r w:rsidRPr="00D36F3A">
        <w:rPr>
          <w:rFonts w:ascii="Noto Sans CJK KR Light" w:eastAsia="Noto Sans CJK KR Light" w:hAnsi="Noto Sans CJK KR Light" w:hint="eastAsia"/>
        </w:rPr>
        <w:t>유</w:t>
      </w:r>
      <w:r w:rsidRPr="00D36F3A">
        <w:rPr>
          <w:rFonts w:ascii="Noto Sans CJK KR Light" w:eastAsia="Noto Sans CJK KR Light" w:hAnsi="Noto Sans CJK KR Light"/>
        </w:rPr>
        <w:t>럽</w:t>
      </w:r>
      <w:r w:rsidRPr="00D36F3A">
        <w:rPr>
          <w:rFonts w:ascii="Noto Sans CJK KR Light" w:eastAsia="Noto Sans CJK KR Light" w:hAnsi="Noto Sans CJK KR Light" w:hint="eastAsia"/>
        </w:rPr>
        <w:t xml:space="preserve"> 표</w:t>
      </w:r>
      <w:r w:rsidRPr="00D36F3A">
        <w:rPr>
          <w:rFonts w:ascii="Noto Sans CJK KR Light" w:eastAsia="Noto Sans CJK KR Light" w:hAnsi="Noto Sans CJK KR Light"/>
        </w:rPr>
        <w:t>준</w:t>
      </w:r>
      <w:r w:rsidRPr="00D36F3A">
        <w:rPr>
          <w:rFonts w:ascii="Noto Sans CJK KR Light" w:eastAsia="Noto Sans CJK KR Light" w:hAnsi="Noto Sans CJK KR Light" w:hint="eastAsia"/>
        </w:rPr>
        <w:t xml:space="preserve"> 번</w:t>
      </w:r>
      <w:r w:rsidRPr="00D36F3A">
        <w:rPr>
          <w:rFonts w:ascii="Noto Sans CJK KR Light" w:eastAsia="Noto Sans CJK KR Light" w:hAnsi="Noto Sans CJK KR Light"/>
        </w:rPr>
        <w:t xml:space="preserve">호 </w:t>
      </w:r>
      <w:r w:rsidRPr="00D36F3A">
        <w:rPr>
          <w:rFonts w:ascii="Noto Sans CJK KR Light" w:eastAsia="Noto Sans CJK KR Light" w:hAnsi="Noto Sans CJK KR Light" w:hint="eastAsia"/>
        </w:rPr>
        <w:t>또</w:t>
      </w:r>
      <w:r w:rsidRPr="00D36F3A">
        <w:rPr>
          <w:rFonts w:ascii="Noto Sans CJK KR Light" w:eastAsia="Noto Sans CJK KR Light" w:hAnsi="Noto Sans CJK KR Light"/>
        </w:rPr>
        <w:t>는</w:t>
      </w:r>
      <w:r w:rsidRPr="00D36F3A">
        <w:rPr>
          <w:rFonts w:ascii="Noto Sans CJK KR Light" w:eastAsia="Noto Sans CJK KR Light" w:hAnsi="Noto Sans CJK KR Light" w:hint="eastAsia"/>
        </w:rPr>
        <w:t xml:space="preserve"> EAN이</w:t>
      </w:r>
      <w:r w:rsidRPr="00D36F3A">
        <w:rPr>
          <w:rFonts w:ascii="Noto Sans CJK KR Light" w:eastAsia="Noto Sans CJK KR Light" w:hAnsi="Noto Sans CJK KR Light"/>
        </w:rPr>
        <w:t>라고</w:t>
      </w:r>
      <w:r w:rsidRPr="00D36F3A">
        <w:rPr>
          <w:rFonts w:ascii="Noto Sans CJK KR Light" w:eastAsia="Noto Sans CJK KR Light" w:hAnsi="Noto Sans CJK KR Light" w:hint="eastAsia"/>
        </w:rPr>
        <w:t xml:space="preserve"> 불</w:t>
      </w:r>
      <w:r w:rsidRPr="00D36F3A">
        <w:rPr>
          <w:rFonts w:ascii="Noto Sans CJK KR Light" w:eastAsia="Noto Sans CJK KR Light" w:hAnsi="Noto Sans CJK KR Light"/>
        </w:rPr>
        <w:t>리는</w:t>
      </w:r>
      <w:r w:rsidRPr="00D36F3A">
        <w:rPr>
          <w:rFonts w:ascii="Noto Sans CJK KR Light" w:eastAsia="Noto Sans CJK KR Light" w:hAnsi="Noto Sans CJK KR Light" w:hint="eastAsia"/>
        </w:rPr>
        <w:t xml:space="preserve"> 이</w:t>
      </w:r>
      <w:r w:rsidRPr="00D36F3A">
        <w:rPr>
          <w:rFonts w:ascii="Noto Sans CJK KR Light" w:eastAsia="Noto Sans CJK KR Light" w:hAnsi="Noto Sans CJK KR Light"/>
        </w:rPr>
        <w:t>것은</w:t>
      </w:r>
      <w:r w:rsidRPr="00D36F3A">
        <w:rPr>
          <w:rFonts w:ascii="Noto Sans CJK KR Light" w:eastAsia="Noto Sans CJK KR Light" w:hAnsi="Noto Sans CJK KR Light" w:hint="eastAsia"/>
        </w:rPr>
        <w:t xml:space="preserve"> 유</w:t>
      </w:r>
      <w:r w:rsidRPr="00D36F3A">
        <w:rPr>
          <w:rFonts w:ascii="Noto Sans CJK KR Light" w:eastAsia="Noto Sans CJK KR Light" w:hAnsi="Noto Sans CJK KR Light"/>
        </w:rPr>
        <w:t>럽에서</w:t>
      </w:r>
      <w:r w:rsidRPr="00D36F3A">
        <w:rPr>
          <w:rFonts w:ascii="Noto Sans CJK KR Light" w:eastAsia="Noto Sans CJK KR Light" w:hAnsi="Noto Sans CJK KR Light" w:hint="eastAsia"/>
        </w:rPr>
        <w:t xml:space="preserve"> 상</w:t>
      </w:r>
      <w:r w:rsidRPr="00D36F3A">
        <w:rPr>
          <w:rFonts w:ascii="Noto Sans CJK KR Light" w:eastAsia="Noto Sans CJK KR Light" w:hAnsi="Noto Sans CJK KR Light"/>
        </w:rPr>
        <w:t>인들이</w:t>
      </w:r>
      <w:r w:rsidRPr="00D36F3A">
        <w:rPr>
          <w:rFonts w:ascii="Noto Sans CJK KR Light" w:eastAsia="Noto Sans CJK KR Light" w:hAnsi="Noto Sans CJK KR Light" w:hint="eastAsia"/>
        </w:rPr>
        <w:t xml:space="preserve"> 제</w:t>
      </w:r>
      <w:r w:rsidRPr="00D36F3A">
        <w:rPr>
          <w:rFonts w:ascii="Noto Sans CJK KR Light" w:eastAsia="Noto Sans CJK KR Light" w:hAnsi="Noto Sans CJK KR Light"/>
        </w:rPr>
        <w:t>품</w:t>
      </w:r>
      <w:r w:rsidRPr="00D36F3A">
        <w:rPr>
          <w:rFonts w:ascii="Noto Sans CJK KR Light" w:eastAsia="Noto Sans CJK KR Light" w:hAnsi="Noto Sans CJK KR Light" w:hint="eastAsia"/>
        </w:rPr>
        <w:t xml:space="preserve"> 또</w:t>
      </w:r>
      <w:r w:rsidRPr="00D36F3A">
        <w:rPr>
          <w:rFonts w:ascii="Noto Sans CJK KR Light" w:eastAsia="Noto Sans CJK KR Light" w:hAnsi="Noto Sans CJK KR Light"/>
        </w:rPr>
        <w:t>는</w:t>
      </w:r>
      <w:r w:rsidRPr="00D36F3A">
        <w:rPr>
          <w:rFonts w:ascii="Noto Sans CJK KR Light" w:eastAsia="Noto Sans CJK KR Light" w:hAnsi="Noto Sans CJK KR Light" w:hint="eastAsia"/>
        </w:rPr>
        <w:t xml:space="preserve"> 제조</w:t>
      </w:r>
      <w:r w:rsidRPr="00D36F3A">
        <w:rPr>
          <w:rFonts w:ascii="Noto Sans CJK KR Light" w:eastAsia="Noto Sans CJK KR Light" w:hAnsi="Noto Sans CJK KR Light"/>
        </w:rPr>
        <w:t>업체의</w:t>
      </w:r>
      <w:r w:rsidRPr="00D36F3A">
        <w:rPr>
          <w:rFonts w:ascii="Noto Sans CJK KR Light" w:eastAsia="Noto Sans CJK KR Light" w:hAnsi="Noto Sans CJK KR Light" w:hint="eastAsia"/>
        </w:rPr>
        <w:t xml:space="preserve"> 식별</w:t>
      </w:r>
      <w:r w:rsidRPr="00D36F3A">
        <w:rPr>
          <w:rFonts w:ascii="Noto Sans CJK KR Light" w:eastAsia="Noto Sans CJK KR Light" w:hAnsi="Noto Sans CJK KR Light"/>
        </w:rPr>
        <w:t>번호를</w:t>
      </w:r>
      <w:r w:rsidRPr="00D36F3A">
        <w:rPr>
          <w:rFonts w:ascii="Noto Sans CJK KR Light" w:eastAsia="Noto Sans CJK KR Light" w:hAnsi="Noto Sans CJK KR Light" w:hint="eastAsia"/>
        </w:rPr>
        <w:t xml:space="preserve"> 인</w:t>
      </w:r>
      <w:r w:rsidRPr="00D36F3A">
        <w:rPr>
          <w:rFonts w:ascii="Noto Sans CJK KR Light" w:eastAsia="Noto Sans CJK KR Light" w:hAnsi="Noto Sans CJK KR Light"/>
        </w:rPr>
        <w:t>코딩</w:t>
      </w:r>
      <w:r w:rsidRPr="00D36F3A">
        <w:rPr>
          <w:rFonts w:ascii="Noto Sans CJK KR Light" w:eastAsia="Noto Sans CJK KR Light" w:hAnsi="Noto Sans CJK KR Light" w:hint="eastAsia"/>
        </w:rPr>
        <w:t>, 편</w:t>
      </w:r>
      <w:r w:rsidRPr="00D36F3A">
        <w:rPr>
          <w:rFonts w:ascii="Noto Sans CJK KR Light" w:eastAsia="Noto Sans CJK KR Light" w:hAnsi="Noto Sans CJK KR Light"/>
        </w:rPr>
        <w:t>리하게</w:t>
      </w:r>
      <w:r w:rsidRPr="00D36F3A">
        <w:rPr>
          <w:rFonts w:ascii="Noto Sans CJK KR Light" w:eastAsia="Noto Sans CJK KR Light" w:hAnsi="Noto Sans CJK KR Light" w:hint="eastAsia"/>
        </w:rPr>
        <w:t xml:space="preserve"> 이</w:t>
      </w:r>
      <w:r w:rsidRPr="00D36F3A">
        <w:rPr>
          <w:rFonts w:ascii="Noto Sans CJK KR Light" w:eastAsia="Noto Sans CJK KR Light" w:hAnsi="Noto Sans CJK KR Light"/>
        </w:rPr>
        <w:t>용하기</w:t>
      </w:r>
      <w:r w:rsidRPr="00D36F3A">
        <w:rPr>
          <w:rFonts w:ascii="Noto Sans CJK KR Light" w:eastAsia="Noto Sans CJK KR Light" w:hAnsi="Noto Sans CJK KR Light" w:hint="eastAsia"/>
        </w:rPr>
        <w:t xml:space="preserve"> 위</w:t>
      </w:r>
      <w:r w:rsidRPr="00D36F3A">
        <w:rPr>
          <w:rFonts w:ascii="Noto Sans CJK KR Light" w:eastAsia="Noto Sans CJK KR Light" w:hAnsi="Noto Sans CJK KR Light"/>
        </w:rPr>
        <w:t>해</w:t>
      </w:r>
      <w:r w:rsidRPr="00D36F3A">
        <w:rPr>
          <w:rFonts w:ascii="Noto Sans CJK KR Light" w:eastAsia="Noto Sans CJK KR Light" w:hAnsi="Noto Sans CJK KR Light" w:hint="eastAsia"/>
        </w:rPr>
        <w:t xml:space="preserve"> 설</w:t>
      </w:r>
      <w:r w:rsidRPr="00D36F3A">
        <w:rPr>
          <w:rFonts w:ascii="Noto Sans CJK KR Light" w:eastAsia="Noto Sans CJK KR Light" w:hAnsi="Noto Sans CJK KR Light"/>
        </w:rPr>
        <w:t>계</w:t>
      </w:r>
      <w:r w:rsidRPr="00D36F3A">
        <w:rPr>
          <w:rFonts w:ascii="Noto Sans CJK KR Light" w:eastAsia="Noto Sans CJK KR Light" w:hAnsi="Noto Sans CJK KR Light" w:hint="eastAsia"/>
        </w:rPr>
        <w:t xml:space="preserve"> 하</w:t>
      </w:r>
      <w:r w:rsidRPr="00D36F3A">
        <w:rPr>
          <w:rFonts w:ascii="Noto Sans CJK KR Light" w:eastAsia="Noto Sans CJK KR Light" w:hAnsi="Noto Sans CJK KR Light"/>
        </w:rPr>
        <w:t>였으며</w:t>
      </w:r>
      <w:r w:rsidRPr="00D36F3A">
        <w:rPr>
          <w:rFonts w:ascii="Noto Sans CJK KR Light" w:eastAsia="Noto Sans CJK KR Light" w:hAnsi="Noto Sans CJK KR Light" w:hint="eastAsia"/>
        </w:rPr>
        <w:t>.</w:t>
      </w:r>
      <w:r w:rsidRPr="00D36F3A">
        <w:rPr>
          <w:rFonts w:ascii="Noto Sans CJK KR Light" w:eastAsia="Noto Sans CJK KR Light" w:hAnsi="Noto Sans CJK KR Light"/>
        </w:rPr>
        <w:t xml:space="preserve"> </w:t>
      </w:r>
      <w:r w:rsidRPr="00D36F3A">
        <w:rPr>
          <w:rFonts w:ascii="Noto Sans CJK KR Light" w:eastAsia="Noto Sans CJK KR Light" w:hAnsi="Noto Sans CJK KR Light" w:hint="eastAsia"/>
        </w:rPr>
        <w:t>이</w:t>
      </w:r>
      <w:r w:rsidRPr="00D36F3A">
        <w:rPr>
          <w:rFonts w:ascii="Noto Sans CJK KR Light" w:eastAsia="Noto Sans CJK KR Light" w:hAnsi="Noto Sans CJK KR Light"/>
        </w:rPr>
        <w:t>는</w:t>
      </w:r>
      <w:r w:rsidRPr="00D36F3A">
        <w:rPr>
          <w:rFonts w:ascii="Noto Sans CJK KR Light" w:eastAsia="Noto Sans CJK KR Light" w:hAnsi="Noto Sans CJK KR Light" w:hint="eastAsia"/>
        </w:rPr>
        <w:t xml:space="preserve"> 미</w:t>
      </w:r>
      <w:r w:rsidRPr="00D36F3A">
        <w:rPr>
          <w:rFonts w:ascii="Noto Sans CJK KR Light" w:eastAsia="Noto Sans CJK KR Light" w:hAnsi="Noto Sans CJK KR Light"/>
        </w:rPr>
        <w:t>국</w:t>
      </w:r>
      <w:r w:rsidRPr="00D36F3A">
        <w:rPr>
          <w:rFonts w:ascii="Noto Sans CJK KR Light" w:eastAsia="Noto Sans CJK KR Light" w:hAnsi="Noto Sans CJK KR Light" w:hint="eastAsia"/>
        </w:rPr>
        <w:t xml:space="preserve"> 표</w:t>
      </w:r>
      <w:r w:rsidRPr="00D36F3A">
        <w:rPr>
          <w:rFonts w:ascii="Noto Sans CJK KR Light" w:eastAsia="Noto Sans CJK KR Light" w:hAnsi="Noto Sans CJK KR Light"/>
        </w:rPr>
        <w:t>준인</w:t>
      </w:r>
      <w:r w:rsidRPr="00D36F3A">
        <w:rPr>
          <w:rFonts w:ascii="Noto Sans CJK KR Light" w:eastAsia="Noto Sans CJK KR Light" w:hAnsi="Noto Sans CJK KR Light" w:hint="eastAsia"/>
        </w:rPr>
        <w:t xml:space="preserve"> UPC의 상</w:t>
      </w:r>
      <w:r w:rsidRPr="00D36F3A">
        <w:rPr>
          <w:rFonts w:ascii="Noto Sans CJK KR Light" w:eastAsia="Noto Sans CJK KR Light" w:hAnsi="Noto Sans CJK KR Light"/>
        </w:rPr>
        <w:t>위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D36F3A">
        <w:rPr>
          <w:rFonts w:ascii="Noto Sans CJK KR Light" w:eastAsia="Noto Sans CJK KR Light" w:hAnsi="Noto Sans CJK KR Light"/>
        </w:rPr>
        <w:t>호환</w:t>
      </w:r>
      <w:r w:rsidRPr="00D36F3A">
        <w:rPr>
          <w:rFonts w:ascii="Noto Sans CJK KR Light" w:eastAsia="Noto Sans CJK KR Light" w:hAnsi="Noto Sans CJK KR Light" w:hint="eastAsia"/>
        </w:rPr>
        <w:t xml:space="preserve"> 되</w:t>
      </w:r>
      <w:r w:rsidRPr="00D36F3A">
        <w:rPr>
          <w:rFonts w:ascii="Noto Sans CJK KR Light" w:eastAsia="Noto Sans CJK KR Light" w:hAnsi="Noto Sans CJK KR Light"/>
        </w:rPr>
        <w:t>는</w:t>
      </w:r>
      <w:r w:rsidRPr="00D36F3A">
        <w:rPr>
          <w:rFonts w:ascii="Noto Sans CJK KR Light" w:eastAsia="Noto Sans CJK KR Light" w:hAnsi="Noto Sans CJK KR Light" w:hint="eastAsia"/>
        </w:rPr>
        <w:t xml:space="preserve"> 표</w:t>
      </w:r>
      <w:r w:rsidRPr="00D36F3A">
        <w:rPr>
          <w:rFonts w:ascii="Noto Sans CJK KR Light" w:eastAsia="Noto Sans CJK KR Light" w:hAnsi="Noto Sans CJK KR Light"/>
        </w:rPr>
        <w:t>준</w:t>
      </w:r>
      <w:r w:rsidRPr="00D36F3A">
        <w:rPr>
          <w:rFonts w:ascii="Noto Sans CJK KR Light" w:eastAsia="Noto Sans CJK KR Light" w:hAnsi="Noto Sans CJK KR Light" w:hint="eastAsia"/>
        </w:rPr>
        <w:t xml:space="preserve"> 유</w:t>
      </w:r>
      <w:r w:rsidRPr="00D36F3A">
        <w:rPr>
          <w:rFonts w:ascii="Noto Sans CJK KR Light" w:eastAsia="Noto Sans CJK KR Light" w:hAnsi="Noto Sans CJK KR Light"/>
        </w:rPr>
        <w:t>럽</w:t>
      </w:r>
      <w:r w:rsidRPr="00D36F3A">
        <w:rPr>
          <w:rFonts w:ascii="Noto Sans CJK KR Light" w:eastAsia="Noto Sans CJK KR Light" w:hAnsi="Noto Sans CJK KR Light" w:hint="eastAsia"/>
        </w:rPr>
        <w:t xml:space="preserve"> 바</w:t>
      </w:r>
      <w:r w:rsidRPr="00D36F3A">
        <w:rPr>
          <w:rFonts w:ascii="Noto Sans CJK KR Light" w:eastAsia="Noto Sans CJK KR Light" w:hAnsi="Noto Sans CJK KR Light"/>
        </w:rPr>
        <w:t>코드</w:t>
      </w:r>
      <w:r w:rsidRPr="00D36F3A">
        <w:rPr>
          <w:rFonts w:ascii="Noto Sans CJK KR Light" w:eastAsia="Noto Sans CJK KR Light" w:hAnsi="Noto Sans CJK KR Light" w:hint="eastAsia"/>
        </w:rPr>
        <w:t xml:space="preserve"> 입</w:t>
      </w:r>
      <w:r w:rsidRPr="00D36F3A">
        <w:rPr>
          <w:rFonts w:ascii="Noto Sans CJK KR Light" w:eastAsia="Noto Sans CJK KR Light" w:hAnsi="Noto Sans CJK KR Light"/>
        </w:rPr>
        <w:t>니다</w:t>
      </w:r>
      <w:r w:rsidRPr="00D36F3A">
        <w:rPr>
          <w:rFonts w:ascii="Noto Sans CJK KR Light" w:eastAsia="Noto Sans CJK KR Light" w:hAnsi="Noto Sans CJK KR Light" w:hint="eastAsia"/>
        </w:rPr>
        <w:t>.</w:t>
      </w:r>
      <w:r w:rsidRPr="00D36F3A">
        <w:rPr>
          <w:rFonts w:ascii="Noto Sans CJK KR Light" w:eastAsia="Noto Sans CJK KR Light" w:hAnsi="Noto Sans CJK KR Light"/>
        </w:rPr>
        <w:t xml:space="preserve"> EAN-13</w:t>
      </w:r>
      <w:r w:rsidRPr="00D36F3A">
        <w:rPr>
          <w:rFonts w:ascii="Noto Sans CJK KR Light" w:eastAsia="Noto Sans CJK KR Light" w:hAnsi="Noto Sans CJK KR Light" w:hint="eastAsia"/>
        </w:rPr>
        <w:t>의 바</w:t>
      </w:r>
      <w:r w:rsidRPr="00D36F3A">
        <w:rPr>
          <w:rFonts w:ascii="Noto Sans CJK KR Light" w:eastAsia="Noto Sans CJK KR Light" w:hAnsi="Noto Sans CJK KR Light"/>
        </w:rPr>
        <w:t>코드</w:t>
      </w:r>
      <w:r w:rsidRPr="00D36F3A">
        <w:rPr>
          <w:rFonts w:ascii="Noto Sans CJK KR Light" w:eastAsia="Noto Sans CJK KR Light" w:hAnsi="Noto Sans CJK KR Light" w:hint="eastAsia"/>
        </w:rPr>
        <w:t xml:space="preserve"> 형</w:t>
      </w:r>
      <w:r w:rsidRPr="00D36F3A">
        <w:rPr>
          <w:rFonts w:ascii="Noto Sans CJK KR Light" w:eastAsia="Noto Sans CJK KR Light" w:hAnsi="Noto Sans CJK KR Light"/>
        </w:rPr>
        <w:t>식은</w:t>
      </w:r>
      <w:r w:rsidRPr="00D36F3A">
        <w:rPr>
          <w:rFonts w:ascii="Noto Sans CJK KR Light" w:eastAsia="Noto Sans CJK KR Light" w:hAnsi="Noto Sans CJK KR Light" w:hint="eastAsia"/>
        </w:rPr>
        <w:t xml:space="preserve"> 관</w:t>
      </w:r>
      <w:r w:rsidRPr="00D36F3A">
        <w:rPr>
          <w:rFonts w:ascii="Noto Sans CJK KR Light" w:eastAsia="Noto Sans CJK KR Light" w:hAnsi="Noto Sans CJK KR Light"/>
        </w:rPr>
        <w:t>리번호</w:t>
      </w:r>
      <w:r w:rsidRPr="00D36F3A">
        <w:rPr>
          <w:rFonts w:ascii="Noto Sans CJK KR Light" w:eastAsia="Noto Sans CJK KR Light" w:hAnsi="Noto Sans CJK KR Light" w:hint="eastAsia"/>
        </w:rPr>
        <w:t>로 작</w:t>
      </w:r>
      <w:r w:rsidRPr="00D36F3A">
        <w:rPr>
          <w:rFonts w:ascii="Noto Sans CJK KR Light" w:eastAsia="Noto Sans CJK KR Light" w:hAnsi="Noto Sans CJK KR Light"/>
        </w:rPr>
        <w:t>용하며</w:t>
      </w:r>
      <w:r w:rsidRPr="00D36F3A">
        <w:rPr>
          <w:rFonts w:ascii="Noto Sans CJK KR Light" w:eastAsia="Noto Sans CJK KR Light" w:hAnsi="Noto Sans CJK KR Light" w:hint="eastAsia"/>
        </w:rPr>
        <w:t xml:space="preserve"> </w:t>
      </w:r>
      <w:r w:rsidRPr="00D36F3A">
        <w:rPr>
          <w:rFonts w:ascii="Noto Sans CJK KR Light" w:eastAsia="Noto Sans CJK KR Light" w:hAnsi="Noto Sans CJK KR Light"/>
        </w:rPr>
        <w:t>12</w:t>
      </w:r>
      <w:r w:rsidRPr="00D36F3A">
        <w:rPr>
          <w:rFonts w:ascii="Noto Sans CJK KR Light" w:eastAsia="Noto Sans CJK KR Light" w:hAnsi="Noto Sans CJK KR Light" w:hint="eastAsia"/>
        </w:rPr>
        <w:t>자</w:t>
      </w:r>
      <w:r w:rsidRPr="00D36F3A">
        <w:rPr>
          <w:rFonts w:ascii="Noto Sans CJK KR Light" w:eastAsia="Noto Sans CJK KR Light" w:hAnsi="Noto Sans CJK KR Light"/>
        </w:rPr>
        <w:t>리의</w:t>
      </w:r>
      <w:r w:rsidRPr="00D36F3A">
        <w:rPr>
          <w:rFonts w:ascii="Noto Sans CJK KR Light" w:eastAsia="Noto Sans CJK KR Light" w:hAnsi="Noto Sans CJK KR Light" w:hint="eastAsia"/>
        </w:rPr>
        <w:t xml:space="preserve"> 문</w:t>
      </w:r>
      <w:r w:rsidRPr="00D36F3A">
        <w:rPr>
          <w:rFonts w:ascii="Noto Sans CJK KR Light" w:eastAsia="Noto Sans CJK KR Light" w:hAnsi="Noto Sans CJK KR Light"/>
        </w:rPr>
        <w:t>자</w:t>
      </w:r>
      <w:r w:rsidRPr="00D36F3A">
        <w:rPr>
          <w:rFonts w:ascii="Noto Sans CJK KR Light" w:eastAsia="Noto Sans CJK KR Light" w:hAnsi="Noto Sans CJK KR Light" w:hint="eastAsia"/>
        </w:rPr>
        <w:t>열에 기</w:t>
      </w:r>
      <w:r w:rsidRPr="00D36F3A">
        <w:rPr>
          <w:rFonts w:ascii="Noto Sans CJK KR Light" w:eastAsia="Noto Sans CJK KR Light" w:hAnsi="Noto Sans CJK KR Light"/>
        </w:rPr>
        <w:t>초하여</w:t>
      </w:r>
      <w:r w:rsidRPr="00D36F3A">
        <w:rPr>
          <w:rFonts w:ascii="Noto Sans CJK KR Light" w:eastAsia="Noto Sans CJK KR Light" w:hAnsi="Noto Sans CJK KR Light" w:hint="eastAsia"/>
        </w:rPr>
        <w:t xml:space="preserve"> 앞</w:t>
      </w:r>
      <w:r w:rsidRPr="00D36F3A">
        <w:rPr>
          <w:rFonts w:ascii="Noto Sans CJK KR Light" w:eastAsia="Noto Sans CJK KR Light" w:hAnsi="Noto Sans CJK KR Light"/>
        </w:rPr>
        <w:t>에</w:t>
      </w:r>
      <w:r w:rsidRPr="00D36F3A">
        <w:rPr>
          <w:rFonts w:ascii="Noto Sans CJK KR Light" w:eastAsia="Noto Sans CJK KR Light" w:hAnsi="Noto Sans CJK KR Light" w:hint="eastAsia"/>
        </w:rPr>
        <w:t xml:space="preserve"> 있</w:t>
      </w:r>
      <w:r w:rsidRPr="00D36F3A">
        <w:rPr>
          <w:rFonts w:ascii="Noto Sans CJK KR Light" w:eastAsia="Noto Sans CJK KR Light" w:hAnsi="Noto Sans CJK KR Light"/>
        </w:rPr>
        <w:t>는</w:t>
      </w:r>
      <w:r w:rsidRPr="00D36F3A">
        <w:rPr>
          <w:rFonts w:ascii="Noto Sans CJK KR Light" w:eastAsia="Noto Sans CJK KR Light" w:hAnsi="Noto Sans CJK KR Light" w:hint="eastAsia"/>
        </w:rPr>
        <w:t xml:space="preserve"> </w:t>
      </w:r>
      <w:r w:rsidRPr="00D36F3A">
        <w:rPr>
          <w:rFonts w:ascii="Noto Sans CJK KR Light" w:eastAsia="Noto Sans CJK KR Light" w:hAnsi="Noto Sans CJK KR Light"/>
        </w:rPr>
        <w:t>13</w:t>
      </w:r>
      <w:r w:rsidRPr="00D36F3A">
        <w:rPr>
          <w:rFonts w:ascii="Noto Sans CJK KR Light" w:eastAsia="Noto Sans CJK KR Light" w:hAnsi="Noto Sans CJK KR Light" w:hint="eastAsia"/>
        </w:rPr>
        <w:t>번</w:t>
      </w:r>
      <w:r w:rsidRPr="00D36F3A">
        <w:rPr>
          <w:rFonts w:ascii="Noto Sans CJK KR Light" w:eastAsia="Noto Sans CJK KR Light" w:hAnsi="Noto Sans CJK KR Light"/>
        </w:rPr>
        <w:t>째</w:t>
      </w:r>
      <w:r w:rsidRPr="00D36F3A">
        <w:rPr>
          <w:rFonts w:ascii="Noto Sans CJK KR Light" w:eastAsia="Noto Sans CJK KR Light" w:hAnsi="Noto Sans CJK KR Light" w:hint="eastAsia"/>
        </w:rPr>
        <w:t xml:space="preserve"> 문</w:t>
      </w:r>
      <w:r w:rsidRPr="00D36F3A">
        <w:rPr>
          <w:rFonts w:ascii="Noto Sans CJK KR Light" w:eastAsia="Noto Sans CJK KR Light" w:hAnsi="Noto Sans CJK KR Light"/>
        </w:rPr>
        <w:t>자</w:t>
      </w:r>
      <w:r w:rsidRPr="00D36F3A">
        <w:rPr>
          <w:rFonts w:ascii="Noto Sans CJK KR Light" w:eastAsia="Noto Sans CJK KR Light" w:hAnsi="Noto Sans CJK KR Light" w:hint="eastAsia"/>
        </w:rPr>
        <w:t>열을 이</w:t>
      </w:r>
      <w:r w:rsidRPr="00D36F3A">
        <w:rPr>
          <w:rFonts w:ascii="Noto Sans CJK KR Light" w:eastAsia="Noto Sans CJK KR Light" w:hAnsi="Noto Sans CJK KR Light"/>
        </w:rPr>
        <w:t>용해</w:t>
      </w:r>
      <w:r w:rsidRPr="00D36F3A">
        <w:rPr>
          <w:rFonts w:ascii="Noto Sans CJK KR Light" w:eastAsia="Noto Sans CJK KR Light" w:hAnsi="Noto Sans CJK KR Light" w:hint="eastAsia"/>
        </w:rPr>
        <w:t xml:space="preserve"> 뒤</w:t>
      </w:r>
      <w:r w:rsidRPr="00D36F3A">
        <w:rPr>
          <w:rFonts w:ascii="Noto Sans CJK KR Light" w:eastAsia="Noto Sans CJK KR Light" w:hAnsi="Noto Sans CJK KR Light"/>
        </w:rPr>
        <w:t>에</w:t>
      </w:r>
      <w:r w:rsidRPr="00D36F3A">
        <w:rPr>
          <w:rFonts w:ascii="Noto Sans CJK KR Light" w:eastAsia="Noto Sans CJK KR Light" w:hAnsi="Noto Sans CJK KR Light" w:hint="eastAsia"/>
        </w:rPr>
        <w:t xml:space="preserve"> 있</w:t>
      </w:r>
      <w:r w:rsidRPr="00D36F3A">
        <w:rPr>
          <w:rFonts w:ascii="Noto Sans CJK KR Light" w:eastAsia="Noto Sans CJK KR Light" w:hAnsi="Noto Sans CJK KR Light"/>
        </w:rPr>
        <w:t>는</w:t>
      </w:r>
      <w:r w:rsidRPr="00D36F3A">
        <w:rPr>
          <w:rFonts w:ascii="Noto Sans CJK KR Light" w:eastAsia="Noto Sans CJK KR Light" w:hAnsi="Noto Sans CJK KR Light" w:hint="eastAsia"/>
        </w:rPr>
        <w:t xml:space="preserve"> 12자</w:t>
      </w:r>
      <w:r w:rsidRPr="00D36F3A">
        <w:rPr>
          <w:rFonts w:ascii="Noto Sans CJK KR Light" w:eastAsia="Noto Sans CJK KR Light" w:hAnsi="Noto Sans CJK KR Light"/>
        </w:rPr>
        <w:t>리</w:t>
      </w:r>
      <w:r w:rsidRPr="00D36F3A">
        <w:rPr>
          <w:rFonts w:ascii="Noto Sans CJK KR Light" w:eastAsia="Noto Sans CJK KR Light" w:hAnsi="Noto Sans CJK KR Light" w:hint="eastAsia"/>
        </w:rPr>
        <w:t xml:space="preserve"> 문</w:t>
      </w:r>
      <w:r w:rsidRPr="00D36F3A">
        <w:rPr>
          <w:rFonts w:ascii="Noto Sans CJK KR Light" w:eastAsia="Noto Sans CJK KR Light" w:hAnsi="Noto Sans CJK KR Light"/>
        </w:rPr>
        <w:t>자열을</w:t>
      </w:r>
      <w:r w:rsidRPr="00D36F3A">
        <w:rPr>
          <w:rFonts w:ascii="Noto Sans CJK KR Light" w:eastAsia="Noto Sans CJK KR Light" w:hAnsi="Noto Sans CJK KR Light" w:hint="eastAsia"/>
        </w:rPr>
        <w:t xml:space="preserve"> 부</w:t>
      </w:r>
      <w:r w:rsidRPr="00D36F3A">
        <w:rPr>
          <w:rFonts w:ascii="Noto Sans CJK KR Light" w:eastAsia="Noto Sans CJK KR Light" w:hAnsi="Noto Sans CJK KR Light"/>
        </w:rPr>
        <w:t>호화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D36F3A">
        <w:rPr>
          <w:rFonts w:ascii="Noto Sans CJK KR Light" w:eastAsia="Noto Sans CJK KR Light" w:hAnsi="Noto Sans CJK KR Light"/>
        </w:rPr>
        <w:t>합니다</w:t>
      </w:r>
      <w:r w:rsidRPr="00D36F3A">
        <w:rPr>
          <w:rFonts w:ascii="Noto Sans CJK KR Light" w:eastAsia="Noto Sans CJK KR Light" w:hAnsi="Noto Sans CJK KR Light" w:hint="eastAsia"/>
        </w:rPr>
        <w:t xml:space="preserve"> .</w:t>
      </w:r>
    </w:p>
    <w:p w:rsidR="00D36F3A" w:rsidRDefault="00D36F3A" w:rsidP="00D36F3A">
      <w:pPr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 w:hint="eastAsia"/>
        </w:rPr>
        <w:t>오늘날 바코드는 모든 곳에서 이용됩니다.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당</w:t>
      </w:r>
      <w:r>
        <w:rPr>
          <w:rFonts w:ascii="Noto Sans CJK KR Light" w:eastAsia="Noto Sans CJK KR Light" w:hAnsi="Noto Sans CJK KR Light"/>
        </w:rPr>
        <w:t>신이</w:t>
      </w:r>
      <w:r>
        <w:rPr>
          <w:rFonts w:ascii="Noto Sans CJK KR Light" w:eastAsia="Noto Sans CJK KR Light" w:hAnsi="Noto Sans CJK KR Light" w:hint="eastAsia"/>
        </w:rPr>
        <w:t xml:space="preserve"> 프</w:t>
      </w:r>
      <w:r>
        <w:rPr>
          <w:rFonts w:ascii="Noto Sans CJK KR Light" w:eastAsia="Noto Sans CJK KR Light" w:hAnsi="Noto Sans CJK KR Light"/>
        </w:rPr>
        <w:t>로그래머라면</w:t>
      </w:r>
      <w:r>
        <w:rPr>
          <w:rFonts w:ascii="Noto Sans CJK KR Light" w:eastAsia="Noto Sans CJK KR Light" w:hAnsi="Noto Sans CJK KR Light" w:hint="eastAsia"/>
        </w:rPr>
        <w:t>( 어</w:t>
      </w:r>
      <w:r>
        <w:rPr>
          <w:rFonts w:ascii="Noto Sans CJK KR Light" w:eastAsia="Noto Sans CJK KR Light" w:hAnsi="Noto Sans CJK KR Light"/>
        </w:rPr>
        <w:t>짜피</w:t>
      </w:r>
      <w:r>
        <w:rPr>
          <w:rFonts w:ascii="Noto Sans CJK KR Light" w:eastAsia="Noto Sans CJK KR Light" w:hAnsi="Noto Sans CJK KR Light" w:hint="eastAsia"/>
        </w:rPr>
        <w:t xml:space="preserve"> 범</w:t>
      </w:r>
      <w:r>
        <w:rPr>
          <w:rFonts w:ascii="Noto Sans CJK KR Light" w:eastAsia="Noto Sans CJK KR Light" w:hAnsi="Noto Sans CJK KR Light"/>
        </w:rPr>
        <w:t>준이가</w:t>
      </w:r>
      <w:r>
        <w:rPr>
          <w:rFonts w:ascii="Noto Sans CJK KR Light" w:eastAsia="Noto Sans CJK KR Light" w:hAnsi="Noto Sans CJK KR Light" w:hint="eastAsia"/>
        </w:rPr>
        <w:t xml:space="preserve"> 보</w:t>
      </w:r>
      <w:r>
        <w:rPr>
          <w:rFonts w:ascii="Noto Sans CJK KR Light" w:eastAsia="Noto Sans CJK KR Light" w:hAnsi="Noto Sans CJK KR Light"/>
        </w:rPr>
        <w:t>겠지만</w:t>
      </w:r>
      <w:r>
        <w:rPr>
          <w:rFonts w:ascii="Noto Sans CJK KR Light" w:eastAsia="Noto Sans CJK KR Light" w:hAnsi="Noto Sans CJK KR Light" w:hint="eastAsia"/>
        </w:rPr>
        <w:t>)</w:t>
      </w:r>
      <w:r>
        <w:rPr>
          <w:rFonts w:ascii="Noto Sans CJK KR Light" w:eastAsia="Noto Sans CJK KR Light" w:hAnsi="Noto Sans CJK KR Light"/>
        </w:rPr>
        <w:t xml:space="preserve">, </w:t>
      </w:r>
      <w:r>
        <w:rPr>
          <w:rFonts w:ascii="Noto Sans CJK KR Light" w:eastAsia="Noto Sans CJK KR Light" w:hAnsi="Noto Sans CJK KR Light" w:hint="eastAsia"/>
        </w:rPr>
        <w:t>응</w:t>
      </w:r>
      <w:r>
        <w:rPr>
          <w:rFonts w:ascii="Noto Sans CJK KR Light" w:eastAsia="Noto Sans CJK KR Light" w:hAnsi="Noto Sans CJK KR Light"/>
        </w:rPr>
        <w:t>용프로그램</w:t>
      </w:r>
      <w:r>
        <w:rPr>
          <w:rFonts w:ascii="Noto Sans CJK KR Light" w:eastAsia="Noto Sans CJK KR Light" w:hAnsi="Noto Sans CJK KR Light" w:hint="eastAsia"/>
        </w:rPr>
        <w:t>이 바</w:t>
      </w:r>
      <w:r>
        <w:rPr>
          <w:rFonts w:ascii="Noto Sans CJK KR Light" w:eastAsia="Noto Sans CJK KR Light" w:hAnsi="Noto Sans CJK KR Light"/>
        </w:rPr>
        <w:t>코드</w:t>
      </w:r>
      <w:r>
        <w:rPr>
          <w:rFonts w:ascii="Noto Sans CJK KR Light" w:eastAsia="Noto Sans CJK KR Light" w:hAnsi="Noto Sans CJK KR Light" w:hint="eastAsia"/>
        </w:rPr>
        <w:t xml:space="preserve"> 지원을 해야한다는 것</w:t>
      </w:r>
      <w:r>
        <w:rPr>
          <w:rFonts w:ascii="Noto Sans CJK KR Light" w:eastAsia="Noto Sans CJK KR Light" w:hAnsi="Noto Sans CJK KR Light"/>
        </w:rPr>
        <w:t>을</w:t>
      </w:r>
      <w:r>
        <w:rPr>
          <w:rFonts w:ascii="Noto Sans CJK KR Light" w:eastAsia="Noto Sans CJK KR Light" w:hAnsi="Noto Sans CJK KR Light" w:hint="eastAsia"/>
        </w:rPr>
        <w:t xml:space="preserve"> 아</w:t>
      </w:r>
      <w:r>
        <w:rPr>
          <w:rFonts w:ascii="Noto Sans CJK KR Light" w:eastAsia="Noto Sans CJK KR Light" w:hAnsi="Noto Sans CJK KR Light"/>
        </w:rPr>
        <w:t>실겁니다</w:t>
      </w:r>
      <w:r>
        <w:rPr>
          <w:rFonts w:ascii="Noto Sans CJK KR Light" w:eastAsia="Noto Sans CJK KR Light" w:hAnsi="Noto Sans CJK KR Light" w:hint="eastAsia"/>
        </w:rPr>
        <w:t>. 예</w:t>
      </w:r>
      <w:r>
        <w:rPr>
          <w:rFonts w:ascii="Noto Sans CJK KR Light" w:eastAsia="Noto Sans CJK KR Light" w:hAnsi="Noto Sans CJK KR Light"/>
        </w:rPr>
        <w:t>를</w:t>
      </w:r>
      <w:r>
        <w:rPr>
          <w:rFonts w:ascii="Noto Sans CJK KR Light" w:eastAsia="Noto Sans CJK KR Light" w:hAnsi="Noto Sans CJK KR Light" w:hint="eastAsia"/>
        </w:rPr>
        <w:t xml:space="preserve"> 들</w:t>
      </w:r>
      <w:r>
        <w:rPr>
          <w:rFonts w:ascii="Noto Sans CJK KR Light" w:eastAsia="Noto Sans CJK KR Light" w:hAnsi="Noto Sans CJK KR Light"/>
        </w:rPr>
        <w:t>자면</w:t>
      </w:r>
      <w:r>
        <w:rPr>
          <w:rFonts w:ascii="Noto Sans CJK KR Light" w:eastAsia="Noto Sans CJK KR Light" w:hAnsi="Noto Sans CJK KR Light" w:hint="eastAsia"/>
        </w:rPr>
        <w:t xml:space="preserve"> 사</w:t>
      </w:r>
      <w:r>
        <w:rPr>
          <w:rFonts w:ascii="Noto Sans CJK KR Light" w:eastAsia="Noto Sans CJK KR Light" w:hAnsi="Noto Sans CJK KR Light"/>
        </w:rPr>
        <w:t>용자는</w:t>
      </w:r>
      <w:r>
        <w:rPr>
          <w:rFonts w:ascii="Noto Sans CJK KR Light" w:eastAsia="Noto Sans CJK KR Light" w:hAnsi="Noto Sans CJK KR Light" w:hint="eastAsia"/>
        </w:rPr>
        <w:t xml:space="preserve"> 스</w:t>
      </w:r>
      <w:r>
        <w:rPr>
          <w:rFonts w:ascii="Noto Sans CJK KR Light" w:eastAsia="Noto Sans CJK KR Light" w:hAnsi="Noto Sans CJK KR Light"/>
        </w:rPr>
        <w:t>타</w:t>
      </w:r>
      <w:r>
        <w:rPr>
          <w:rFonts w:ascii="Noto Sans CJK KR Light" w:eastAsia="Noto Sans CJK KR Light" w:hAnsi="Noto Sans CJK KR Light" w:hint="eastAsia"/>
        </w:rPr>
        <w:t>벅</w:t>
      </w:r>
      <w:r>
        <w:rPr>
          <w:rFonts w:ascii="Noto Sans CJK KR Light" w:eastAsia="Noto Sans CJK KR Light" w:hAnsi="Noto Sans CJK KR Light"/>
        </w:rPr>
        <w:t>스</w:t>
      </w:r>
      <w:r>
        <w:rPr>
          <w:rFonts w:ascii="Noto Sans CJK KR Light" w:eastAsia="Noto Sans CJK KR Light" w:hAnsi="Noto Sans CJK KR Light" w:hint="eastAsia"/>
        </w:rPr>
        <w:t>에</w:t>
      </w:r>
      <w:r>
        <w:rPr>
          <w:rFonts w:ascii="Noto Sans CJK KR Light" w:eastAsia="Noto Sans CJK KR Light" w:hAnsi="Noto Sans CJK KR Light"/>
        </w:rPr>
        <w:t>서</w:t>
      </w:r>
      <w:r>
        <w:rPr>
          <w:rFonts w:ascii="Noto Sans CJK KR Light" w:eastAsia="Noto Sans CJK KR Light" w:hAnsi="Noto Sans CJK KR Light" w:hint="eastAsia"/>
        </w:rPr>
        <w:t xml:space="preserve"> 모</w:t>
      </w:r>
      <w:r>
        <w:rPr>
          <w:rFonts w:ascii="Noto Sans CJK KR Light" w:eastAsia="Noto Sans CJK KR Light" w:hAnsi="Noto Sans CJK KR Light"/>
        </w:rPr>
        <w:t>바일</w:t>
      </w:r>
      <w:r>
        <w:rPr>
          <w:rFonts w:ascii="Noto Sans CJK KR Light" w:eastAsia="Noto Sans CJK KR Light" w:hAnsi="Noto Sans CJK KR Light" w:hint="eastAsia"/>
        </w:rPr>
        <w:t xml:space="preserve"> 결</w:t>
      </w:r>
      <w:r>
        <w:rPr>
          <w:rFonts w:ascii="Noto Sans CJK KR Light" w:eastAsia="Noto Sans CJK KR Light" w:hAnsi="Noto Sans CJK KR Light"/>
        </w:rPr>
        <w:t>제를</w:t>
      </w:r>
      <w:r>
        <w:rPr>
          <w:rFonts w:ascii="Noto Sans CJK KR Light" w:eastAsia="Noto Sans CJK KR Light" w:hAnsi="Noto Sans CJK KR Light" w:hint="eastAsia"/>
        </w:rPr>
        <w:t xml:space="preserve"> 하</w:t>
      </w:r>
      <w:r>
        <w:rPr>
          <w:rFonts w:ascii="Noto Sans CJK KR Light" w:eastAsia="Noto Sans CJK KR Light" w:hAnsi="Noto Sans CJK KR Light"/>
        </w:rPr>
        <w:t>기위해</w:t>
      </w:r>
      <w:r>
        <w:rPr>
          <w:rFonts w:ascii="Noto Sans CJK KR Light" w:eastAsia="Noto Sans CJK KR Light" w:hAnsi="Noto Sans CJK KR Light" w:hint="eastAsia"/>
        </w:rPr>
        <w:t xml:space="preserve"> 또는 결</w:t>
      </w:r>
      <w:r>
        <w:rPr>
          <w:rFonts w:ascii="Noto Sans CJK KR Light" w:eastAsia="Noto Sans CJK KR Light" w:hAnsi="Noto Sans CJK KR Light"/>
        </w:rPr>
        <w:t>제를</w: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위한</w:t>
      </w:r>
      <w:r>
        <w:rPr>
          <w:rFonts w:ascii="Noto Sans CJK KR Light" w:eastAsia="Noto Sans CJK KR Light" w:hAnsi="Noto Sans CJK KR Light" w:hint="eastAsia"/>
        </w:rPr>
        <w:t xml:space="preserve"> 할</w:t>
      </w:r>
      <w:r>
        <w:rPr>
          <w:rFonts w:ascii="Noto Sans CJK KR Light" w:eastAsia="Noto Sans CJK KR Light" w:hAnsi="Noto Sans CJK KR Light"/>
        </w:rPr>
        <w:t>인</w:t>
      </w:r>
      <w:r>
        <w:rPr>
          <w:rFonts w:ascii="Noto Sans CJK KR Light" w:eastAsia="Noto Sans CJK KR Light" w:hAnsi="Noto Sans CJK KR Light" w:hint="eastAsia"/>
        </w:rPr>
        <w:t xml:space="preserve"> 코</w:t>
      </w:r>
      <w:r>
        <w:rPr>
          <w:rFonts w:ascii="Noto Sans CJK KR Light" w:eastAsia="Noto Sans CJK KR Light" w:hAnsi="Noto Sans CJK KR Light"/>
        </w:rPr>
        <w:t>드를</w:t>
      </w:r>
      <w:r>
        <w:rPr>
          <w:rFonts w:ascii="Noto Sans CJK KR Light" w:eastAsia="Noto Sans CJK KR Light" w:hAnsi="Noto Sans CJK KR Light" w:hint="eastAsia"/>
        </w:rPr>
        <w:t xml:space="preserve"> 자</w:t>
      </w:r>
      <w:r>
        <w:rPr>
          <w:rFonts w:ascii="Noto Sans CJK KR Light" w:eastAsia="Noto Sans CJK KR Light" w:hAnsi="Noto Sans CJK KR Light"/>
        </w:rPr>
        <w:t>신의</w:t>
      </w:r>
      <w:r>
        <w:rPr>
          <w:rFonts w:ascii="Noto Sans CJK KR Light" w:eastAsia="Noto Sans CJK KR Light" w:hAnsi="Noto Sans CJK KR Light" w:hint="eastAsia"/>
        </w:rPr>
        <w:t xml:space="preserve"> 전</w:t>
      </w:r>
      <w:r>
        <w:rPr>
          <w:rFonts w:ascii="Noto Sans CJK KR Light" w:eastAsia="Noto Sans CJK KR Light" w:hAnsi="Noto Sans CJK KR Light"/>
        </w:rPr>
        <w:t>화에서</w:t>
      </w:r>
      <w:r>
        <w:rPr>
          <w:rFonts w:ascii="Noto Sans CJK KR Light" w:eastAsia="Noto Sans CJK KR Light" w:hAnsi="Noto Sans CJK KR Light" w:hint="eastAsia"/>
        </w:rPr>
        <w:t xml:space="preserve"> 바</w:t>
      </w:r>
      <w:r>
        <w:rPr>
          <w:rFonts w:ascii="Noto Sans CJK KR Light" w:eastAsia="Noto Sans CJK KR Light" w:hAnsi="Noto Sans CJK KR Light"/>
        </w:rPr>
        <w:t>로</w:t>
      </w:r>
      <w:r>
        <w:rPr>
          <w:rFonts w:ascii="Noto Sans CJK KR Light" w:eastAsia="Noto Sans CJK KR Light" w:hAnsi="Noto Sans CJK KR Light" w:hint="eastAsia"/>
        </w:rPr>
        <w:t xml:space="preserve"> 생</w:t>
      </w:r>
      <w:r>
        <w:rPr>
          <w:rFonts w:ascii="Noto Sans CJK KR Light" w:eastAsia="Noto Sans CJK KR Light" w:hAnsi="Noto Sans CJK KR Light"/>
        </w:rPr>
        <w:t>성하여</w:t>
      </w:r>
      <w:r>
        <w:rPr>
          <w:rFonts w:ascii="Noto Sans CJK KR Light" w:eastAsia="Noto Sans CJK KR Light" w:hAnsi="Noto Sans CJK KR Light" w:hint="eastAsia"/>
        </w:rPr>
        <w:t xml:space="preserve"> 매</w:t>
      </w:r>
      <w:r>
        <w:rPr>
          <w:rFonts w:ascii="Noto Sans CJK KR Light" w:eastAsia="Noto Sans CJK KR Light" w:hAnsi="Noto Sans CJK KR Light"/>
        </w:rPr>
        <w:t>장에서</w:t>
      </w:r>
      <w:r>
        <w:rPr>
          <w:rFonts w:ascii="Noto Sans CJK KR Light" w:eastAsia="Noto Sans CJK KR Light" w:hAnsi="Noto Sans CJK KR Light" w:hint="eastAsia"/>
        </w:rPr>
        <w:t xml:space="preserve"> 바</w:t>
      </w:r>
      <w:r>
        <w:rPr>
          <w:rFonts w:ascii="Noto Sans CJK KR Light" w:eastAsia="Noto Sans CJK KR Light" w:hAnsi="Noto Sans CJK KR Light"/>
        </w:rPr>
        <w:t>코드를</w:t>
      </w:r>
      <w:r>
        <w:rPr>
          <w:rFonts w:ascii="Noto Sans CJK KR Light" w:eastAsia="Noto Sans CJK KR Light" w:hAnsi="Noto Sans CJK KR Light" w:hint="eastAsia"/>
        </w:rPr>
        <w:t xml:space="preserve"> 식</w:t>
      </w:r>
      <w:r>
        <w:rPr>
          <w:rFonts w:ascii="Noto Sans CJK KR Light" w:eastAsia="Noto Sans CJK KR Light" w:hAnsi="Noto Sans CJK KR Light"/>
        </w:rPr>
        <w:t>별하게</w:t>
      </w:r>
      <w:r>
        <w:rPr>
          <w:rFonts w:ascii="Noto Sans CJK KR Light" w:eastAsia="Noto Sans CJK KR Light" w:hAnsi="Noto Sans CJK KR Light" w:hint="eastAsia"/>
        </w:rPr>
        <w:t xml:space="preserve"> 만</w:t>
      </w:r>
      <w:r>
        <w:rPr>
          <w:rFonts w:ascii="Noto Sans CJK KR Light" w:eastAsia="Noto Sans CJK KR Light" w:hAnsi="Noto Sans CJK KR Light"/>
        </w:rPr>
        <w:t>들어</w:t>
      </w:r>
      <w:r>
        <w:rPr>
          <w:rFonts w:ascii="Noto Sans CJK KR Light" w:eastAsia="Noto Sans CJK KR Light" w:hAnsi="Noto Sans CJK KR Light" w:hint="eastAsia"/>
        </w:rPr>
        <w:t xml:space="preserve"> 줘야 할 것</w:t>
      </w:r>
      <w:r>
        <w:rPr>
          <w:rFonts w:ascii="Noto Sans CJK KR Light" w:eastAsia="Noto Sans CJK KR Light" w:hAnsi="Noto Sans CJK KR Light"/>
        </w:rPr>
        <w:t>입니다</w:t>
      </w:r>
      <w:r>
        <w:rPr>
          <w:rFonts w:ascii="Noto Sans CJK KR Light" w:eastAsia="Noto Sans CJK KR Light" w:hAnsi="Noto Sans CJK KR Light" w:hint="eastAsia"/>
        </w:rPr>
        <w:t>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 글</w:t>
      </w:r>
      <w:r>
        <w:rPr>
          <w:rFonts w:ascii="Noto Sans CJK KR Light" w:eastAsia="Noto Sans CJK KR Light" w:hAnsi="Noto Sans CJK KR Light"/>
        </w:rPr>
        <w:t>에서는</w:t>
      </w:r>
      <w:r>
        <w:rPr>
          <w:rFonts w:ascii="Noto Sans CJK KR Light" w:eastAsia="Noto Sans CJK KR Light" w:hAnsi="Noto Sans CJK KR Light" w:hint="eastAsia"/>
        </w:rPr>
        <w:t xml:space="preserve"> 안</w:t>
      </w:r>
      <w:r>
        <w:rPr>
          <w:rFonts w:ascii="Noto Sans CJK KR Light" w:eastAsia="Noto Sans CJK KR Light" w:hAnsi="Noto Sans CJK KR Light"/>
        </w:rPr>
        <w:t>드로</w:t>
      </w:r>
      <w:r>
        <w:rPr>
          <w:rFonts w:ascii="Noto Sans CJK KR Light" w:eastAsia="Noto Sans CJK KR Light" w:hAnsi="Noto Sans CJK KR Light" w:hint="eastAsia"/>
        </w:rPr>
        <w:t>이</w:t>
      </w:r>
      <w:r>
        <w:rPr>
          <w:rFonts w:ascii="Noto Sans CJK KR Light" w:eastAsia="Noto Sans CJK KR Light" w:hAnsi="Noto Sans CJK KR Light"/>
        </w:rPr>
        <w:t>드</w:t>
      </w:r>
      <w:r>
        <w:rPr>
          <w:rFonts w:ascii="Noto Sans CJK KR Light" w:eastAsia="Noto Sans CJK KR Light" w:hAnsi="Noto Sans CJK KR Light" w:hint="eastAsia"/>
        </w:rPr>
        <w:t xml:space="preserve"> 화</w:t>
      </w:r>
      <w:r>
        <w:rPr>
          <w:rFonts w:ascii="Noto Sans CJK KR Light" w:eastAsia="Noto Sans CJK KR Light" w:hAnsi="Noto Sans CJK KR Light"/>
        </w:rPr>
        <w:t>면에</w:t>
      </w:r>
      <w:r>
        <w:rPr>
          <w:rFonts w:ascii="Noto Sans CJK KR Light" w:eastAsia="Noto Sans CJK KR Light" w:hAnsi="Noto Sans CJK KR Light" w:hint="eastAsia"/>
        </w:rPr>
        <w:t xml:space="preserve"> EAN-13 을 생</w:t>
      </w:r>
      <w:r>
        <w:rPr>
          <w:rFonts w:ascii="Noto Sans CJK KR Light" w:eastAsia="Noto Sans CJK KR Light" w:hAnsi="Noto Sans CJK KR Light"/>
        </w:rPr>
        <w:t>성하는</w:t>
      </w:r>
      <w:r>
        <w:rPr>
          <w:rFonts w:ascii="Noto Sans CJK KR Light" w:eastAsia="Noto Sans CJK KR Light" w:hAnsi="Noto Sans CJK KR Light" w:hint="eastAsia"/>
        </w:rPr>
        <w:t xml:space="preserve"> 방</w:t>
      </w:r>
      <w:r>
        <w:rPr>
          <w:rFonts w:ascii="Noto Sans CJK KR Light" w:eastAsia="Noto Sans CJK KR Light" w:hAnsi="Noto Sans CJK KR Light"/>
        </w:rPr>
        <w:t>법을</w:t>
      </w:r>
      <w:r>
        <w:rPr>
          <w:rFonts w:ascii="Noto Sans CJK KR Light" w:eastAsia="Noto Sans CJK KR Light" w:hAnsi="Noto Sans CJK KR Light" w:hint="eastAsia"/>
        </w:rPr>
        <w:t xml:space="preserve"> 설</w:t>
      </w:r>
      <w:r>
        <w:rPr>
          <w:rFonts w:ascii="Noto Sans CJK KR Light" w:eastAsia="Noto Sans CJK KR Light" w:hAnsi="Noto Sans CJK KR Light"/>
        </w:rPr>
        <w:t>명</w:t>
      </w:r>
      <w:r>
        <w:rPr>
          <w:rFonts w:ascii="Noto Sans CJK KR Light" w:eastAsia="Noto Sans CJK KR Light" w:hAnsi="Noto Sans CJK KR Light" w:hint="eastAsia"/>
        </w:rPr>
        <w:t xml:space="preserve"> 하겠</w:t>
      </w:r>
      <w:r>
        <w:rPr>
          <w:rFonts w:ascii="Noto Sans CJK KR Light" w:eastAsia="Noto Sans CJK KR Light" w:hAnsi="Noto Sans CJK KR Light"/>
        </w:rPr>
        <w:t>습니다</w:t>
      </w:r>
      <w:r>
        <w:rPr>
          <w:rFonts w:ascii="Noto Sans CJK KR Light" w:eastAsia="Noto Sans CJK KR Light" w:hAnsi="Noto Sans CJK KR Light" w:hint="eastAsia"/>
        </w:rPr>
        <w:t>.</w:t>
      </w:r>
    </w:p>
    <w:p w:rsidR="00D36F3A" w:rsidRDefault="00D36F3A" w:rsidP="00D36F3A">
      <w:pPr>
        <w:rPr>
          <w:rStyle w:val="Char"/>
          <w:rFonts w:ascii="Noto Sans CJK KR Light" w:eastAsia="Noto Sans CJK KR Light" w:hAnsi="Noto Sans CJK KR Light"/>
          <w:b w:val="0"/>
        </w:rPr>
      </w:pPr>
      <w:r>
        <w:rPr>
          <w:rStyle w:val="Char"/>
          <w:rFonts w:ascii="Noto Sans CJK KR Light" w:eastAsia="Noto Sans CJK KR Light" w:hAnsi="Noto Sans CJK KR Light" w:hint="eastAsia"/>
          <w:b w:val="0"/>
        </w:rPr>
        <w:t>EAN-13 코</w:t>
      </w:r>
      <w:r>
        <w:rPr>
          <w:rStyle w:val="Char"/>
          <w:rFonts w:ascii="Noto Sans CJK KR Light" w:eastAsia="Noto Sans CJK KR Light" w:hAnsi="Noto Sans CJK KR Light"/>
          <w:b w:val="0"/>
        </w:rPr>
        <w:t>드</w:t>
      </w:r>
      <w:r>
        <w:rPr>
          <w:rStyle w:val="Char"/>
          <w:rFonts w:ascii="Noto Sans CJK KR Light" w:eastAsia="Noto Sans CJK KR Light" w:hAnsi="Noto Sans CJK KR Light" w:hint="eastAsia"/>
          <w:b w:val="0"/>
        </w:rPr>
        <w:t>의 기</w:t>
      </w:r>
      <w:r>
        <w:rPr>
          <w:rStyle w:val="Char"/>
          <w:rFonts w:ascii="Noto Sans CJK KR Light" w:eastAsia="Noto Sans CJK KR Light" w:hAnsi="Noto Sans CJK KR Light"/>
          <w:b w:val="0"/>
        </w:rPr>
        <w:t>본</w:t>
      </w:r>
      <w:r>
        <w:rPr>
          <w:rStyle w:val="Char"/>
          <w:rFonts w:ascii="Noto Sans CJK KR Light" w:eastAsia="Noto Sans CJK KR Light" w:hAnsi="Noto Sans CJK KR Light" w:hint="eastAsia"/>
          <w:b w:val="0"/>
        </w:rPr>
        <w:t xml:space="preserve"> 계</w:t>
      </w:r>
      <w:r>
        <w:rPr>
          <w:rStyle w:val="Char"/>
          <w:rFonts w:ascii="Noto Sans CJK KR Light" w:eastAsia="Noto Sans CJK KR Light" w:hAnsi="Noto Sans CJK KR Light"/>
          <w:b w:val="0"/>
        </w:rPr>
        <w:t>산</w:t>
      </w:r>
    </w:p>
    <w:p w:rsidR="0052421C" w:rsidRPr="0052421C" w:rsidRDefault="00D36F3A" w:rsidP="0052421C">
      <w:pPr>
        <w:spacing w:after="0" w:line="240" w:lineRule="auto"/>
        <w:rPr>
          <w:rFonts w:hint="eastAsia"/>
        </w:rPr>
      </w:pPr>
      <w:r w:rsidRPr="0052421C">
        <w:rPr>
          <w:rFonts w:ascii="Noto Sans CJK KR Light" w:eastAsia="Noto Sans CJK KR Light" w:hAnsi="Noto Sans CJK KR Light" w:hint="eastAsia"/>
        </w:rPr>
        <w:t>EAN-13바</w:t>
      </w:r>
      <w:r w:rsidRPr="0052421C">
        <w:rPr>
          <w:rFonts w:ascii="Noto Sans CJK KR Light" w:eastAsia="Noto Sans CJK KR Light" w:hAnsi="Noto Sans CJK KR Light"/>
        </w:rPr>
        <w:t>코드는</w:t>
      </w:r>
      <w:r w:rsidRPr="0052421C">
        <w:rPr>
          <w:rFonts w:ascii="Noto Sans CJK KR Light" w:eastAsia="Noto Sans CJK KR Light" w:hAnsi="Noto Sans CJK KR Light" w:hint="eastAsia"/>
        </w:rPr>
        <w:t xml:space="preserve"> 12자</w:t>
      </w:r>
      <w:r w:rsidRPr="0052421C">
        <w:rPr>
          <w:rFonts w:ascii="Noto Sans CJK KR Light" w:eastAsia="Noto Sans CJK KR Light" w:hAnsi="Noto Sans CJK KR Light"/>
        </w:rPr>
        <w:t xml:space="preserve">리 </w:t>
      </w:r>
      <w:r w:rsidRPr="0052421C">
        <w:rPr>
          <w:rFonts w:ascii="Noto Sans CJK KR Light" w:eastAsia="Noto Sans CJK KR Light" w:hAnsi="Noto Sans CJK KR Light" w:hint="eastAsia"/>
        </w:rPr>
        <w:t>정수</w:t>
      </w:r>
      <w:r w:rsidRPr="0052421C">
        <w:rPr>
          <w:rFonts w:ascii="Noto Sans CJK KR Light" w:eastAsia="Noto Sans CJK KR Light" w:hAnsi="Noto Sans CJK KR Light"/>
        </w:rPr>
        <w:t>로</w:t>
      </w:r>
      <w:r w:rsidRPr="0052421C">
        <w:rPr>
          <w:rFonts w:ascii="Noto Sans CJK KR Light" w:eastAsia="Noto Sans CJK KR Light" w:hAnsi="Noto Sans CJK KR Light" w:hint="eastAsia"/>
        </w:rPr>
        <w:t xml:space="preserve"> 이</w:t>
      </w:r>
      <w:r w:rsidRPr="0052421C">
        <w:rPr>
          <w:rFonts w:ascii="Noto Sans CJK KR Light" w:eastAsia="Noto Sans CJK KR Light" w:hAnsi="Noto Sans CJK KR Light"/>
        </w:rPr>
        <w:t>루어진</w:t>
      </w:r>
      <w:r w:rsidRPr="0052421C">
        <w:rPr>
          <w:rFonts w:ascii="Noto Sans CJK KR Light" w:eastAsia="Noto Sans CJK KR Light" w:hAnsi="Noto Sans CJK KR Light" w:hint="eastAsia"/>
        </w:rPr>
        <w:t xml:space="preserve"> 제</w:t>
      </w:r>
      <w:r w:rsidRPr="0052421C">
        <w:rPr>
          <w:rFonts w:ascii="Noto Sans CJK KR Light" w:eastAsia="Noto Sans CJK KR Light" w:hAnsi="Noto Sans CJK KR Light"/>
        </w:rPr>
        <w:t>품코드를</w:t>
      </w:r>
      <w:r w:rsidRPr="0052421C">
        <w:rPr>
          <w:rFonts w:ascii="Noto Sans CJK KR Light" w:eastAsia="Noto Sans CJK KR Light" w:hAnsi="Noto Sans CJK KR Light" w:hint="eastAsia"/>
        </w:rPr>
        <w:t xml:space="preserve"> 이</w:t>
      </w:r>
      <w:r w:rsidRPr="0052421C">
        <w:rPr>
          <w:rFonts w:ascii="Noto Sans CJK KR Light" w:eastAsia="Noto Sans CJK KR Light" w:hAnsi="Noto Sans CJK KR Light"/>
        </w:rPr>
        <w:t>용하</w:t>
      </w:r>
      <w:r w:rsidRPr="0052421C">
        <w:rPr>
          <w:rFonts w:ascii="Noto Sans CJK KR Light" w:eastAsia="Noto Sans CJK KR Light" w:hAnsi="Noto Sans CJK KR Light" w:hint="eastAsia"/>
        </w:rPr>
        <w:t>여</w:t>
      </w:r>
      <w:r w:rsidR="0052421C" w:rsidRPr="0052421C">
        <w:rPr>
          <w:rFonts w:ascii="Noto Sans CJK KR Light" w:eastAsia="Noto Sans CJK KR Light" w:hAnsi="Noto Sans CJK KR Light" w:hint="eastAsia"/>
        </w:rPr>
        <w:t>, 13자리 숫자에 기</w:t>
      </w:r>
      <w:r w:rsidR="0052421C" w:rsidRPr="0052421C">
        <w:rPr>
          <w:rFonts w:ascii="Noto Sans CJK KR Light" w:eastAsia="Noto Sans CJK KR Light" w:hAnsi="Noto Sans CJK KR Light"/>
        </w:rPr>
        <w:t>초</w:t>
      </w:r>
      <w:r w:rsidR="0052421C" w:rsidRPr="0052421C">
        <w:rPr>
          <w:rFonts w:ascii="Noto Sans CJK KR Light" w:eastAsia="Noto Sans CJK KR Light" w:hAnsi="Noto Sans CJK KR Light" w:hint="eastAsia"/>
        </w:rPr>
        <w:t>하</w:t>
      </w:r>
      <w:r w:rsidR="0052421C" w:rsidRPr="0052421C">
        <w:rPr>
          <w:rFonts w:ascii="Noto Sans CJK KR Light" w:eastAsia="Noto Sans CJK KR Light" w:hAnsi="Noto Sans CJK KR Light"/>
        </w:rPr>
        <w:t>여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뒤에 오는 </w:t>
      </w:r>
      <w:r w:rsidR="0052421C" w:rsidRPr="0052421C">
        <w:rPr>
          <w:rFonts w:ascii="Noto Sans CJK KR Light" w:eastAsia="Noto Sans CJK KR Light" w:hAnsi="Noto Sans CJK KR Light"/>
        </w:rPr>
        <w:t>12</w:t>
      </w:r>
      <w:r w:rsidR="0052421C" w:rsidRPr="0052421C">
        <w:rPr>
          <w:rFonts w:ascii="Noto Sans CJK KR Light" w:eastAsia="Noto Sans CJK KR Light" w:hAnsi="Noto Sans CJK KR Light" w:hint="eastAsia"/>
        </w:rPr>
        <w:t>자리가 계</w:t>
      </w:r>
      <w:r w:rsidR="0052421C" w:rsidRPr="0052421C">
        <w:rPr>
          <w:rFonts w:ascii="Noto Sans CJK KR Light" w:eastAsia="Noto Sans CJK KR Light" w:hAnsi="Noto Sans CJK KR Light"/>
        </w:rPr>
        <w:t>산</w:t>
      </w:r>
      <w:r w:rsidR="0052421C" w:rsidRPr="0052421C">
        <w:rPr>
          <w:rFonts w:ascii="Noto Sans CJK KR Light" w:eastAsia="Noto Sans CJK KR Light" w:hAnsi="Noto Sans CJK KR Light" w:hint="eastAsia"/>
        </w:rPr>
        <w:t>되</w:t>
      </w:r>
      <w:r w:rsidR="0052421C" w:rsidRPr="0052421C">
        <w:rPr>
          <w:rFonts w:ascii="Noto Sans CJK KR Light" w:eastAsia="Noto Sans CJK KR Light" w:hAnsi="Noto Sans CJK KR Light"/>
        </w:rPr>
        <w:t>는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관</w:t>
      </w:r>
      <w:r w:rsidR="0052421C" w:rsidRPr="0052421C">
        <w:rPr>
          <w:rFonts w:ascii="Noto Sans CJK KR Light" w:eastAsia="Noto Sans CJK KR Light" w:hAnsi="Noto Sans CJK KR Light"/>
        </w:rPr>
        <w:t>리</w:t>
      </w:r>
      <w:r w:rsidR="0052421C" w:rsidRPr="0052421C">
        <w:rPr>
          <w:rFonts w:ascii="Noto Sans CJK KR Light" w:eastAsia="Noto Sans CJK KR Light" w:hAnsi="Noto Sans CJK KR Light" w:hint="eastAsia"/>
        </w:rPr>
        <w:t>번</w:t>
      </w:r>
      <w:r w:rsidR="0052421C" w:rsidRPr="0052421C">
        <w:rPr>
          <w:rFonts w:ascii="Noto Sans CJK KR Light" w:eastAsia="Noto Sans CJK KR Light" w:hAnsi="Noto Sans CJK KR Light"/>
        </w:rPr>
        <w:t>호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입</w:t>
      </w:r>
      <w:r w:rsidR="0052421C" w:rsidRPr="0052421C">
        <w:rPr>
          <w:rFonts w:ascii="Noto Sans CJK KR Light" w:eastAsia="Noto Sans CJK KR Light" w:hAnsi="Noto Sans CJK KR Light"/>
        </w:rPr>
        <w:t>니다</w:t>
      </w:r>
      <w:r w:rsidR="0052421C" w:rsidRPr="0052421C">
        <w:rPr>
          <w:rFonts w:ascii="Noto Sans CJK KR Light" w:eastAsia="Noto Sans CJK KR Light" w:hAnsi="Noto Sans CJK KR Light" w:hint="eastAsia"/>
        </w:rPr>
        <w:t>. 관</w:t>
      </w:r>
      <w:r w:rsidR="0052421C" w:rsidRPr="0052421C">
        <w:rPr>
          <w:rFonts w:ascii="Noto Sans CJK KR Light" w:eastAsia="Noto Sans CJK KR Light" w:hAnsi="Noto Sans CJK KR Light"/>
        </w:rPr>
        <w:t xml:space="preserve">리번호( </w:t>
      </w:r>
      <w:r w:rsidR="0052421C" w:rsidRPr="0052421C">
        <w:rPr>
          <w:rFonts w:ascii="Noto Sans CJK KR Light" w:eastAsia="Noto Sans CJK KR Light" w:hAnsi="Noto Sans CJK KR Light" w:hint="eastAsia"/>
        </w:rPr>
        <w:t>오</w:t>
      </w:r>
      <w:r w:rsidR="0052421C" w:rsidRPr="0052421C">
        <w:rPr>
          <w:rFonts w:ascii="Noto Sans CJK KR Light" w:eastAsia="Noto Sans CJK KR Light" w:hAnsi="Noto Sans CJK KR Light"/>
        </w:rPr>
        <w:t>른쪽에서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왼</w:t>
      </w:r>
      <w:r w:rsidR="0052421C" w:rsidRPr="0052421C">
        <w:rPr>
          <w:rFonts w:ascii="Noto Sans CJK KR Light" w:eastAsia="Noto Sans CJK KR Light" w:hAnsi="Noto Sans CJK KR Light"/>
        </w:rPr>
        <w:t>쪽으로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번</w:t>
      </w:r>
      <w:r w:rsidR="0052421C" w:rsidRPr="0052421C">
        <w:rPr>
          <w:rFonts w:ascii="Noto Sans CJK KR Light" w:eastAsia="Noto Sans CJK KR Light" w:hAnsi="Noto Sans CJK KR Light"/>
        </w:rPr>
        <w:t>호</w:t>
      </w:r>
      <w:r w:rsidR="0052421C" w:rsidRPr="0052421C">
        <w:rPr>
          <w:rFonts w:ascii="Noto Sans CJK KR Light" w:eastAsia="Noto Sans CJK KR Light" w:hAnsi="Noto Sans CJK KR Light" w:hint="eastAsia"/>
        </w:rPr>
        <w:t>가 자리</w:t>
      </w:r>
      <w:r w:rsidR="0052421C" w:rsidRPr="0052421C">
        <w:rPr>
          <w:rFonts w:ascii="Noto Sans CJK KR Light" w:eastAsia="Noto Sans CJK KR Light" w:hAnsi="Noto Sans CJK KR Light"/>
        </w:rPr>
        <w:t>해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있습니</w:t>
      </w:r>
      <w:r w:rsidR="0052421C" w:rsidRPr="0052421C">
        <w:rPr>
          <w:rFonts w:ascii="Noto Sans CJK KR Light" w:eastAsia="Noto Sans CJK KR Light" w:hAnsi="Noto Sans CJK KR Light"/>
        </w:rPr>
        <w:t>다</w:t>
      </w:r>
      <w:r w:rsidR="0052421C" w:rsidRPr="0052421C">
        <w:rPr>
          <w:rFonts w:ascii="Noto Sans CJK KR Light" w:eastAsia="Noto Sans CJK KR Light" w:hAnsi="Noto Sans CJK KR Light" w:hint="eastAsia"/>
        </w:rPr>
        <w:t>.)의 계</w:t>
      </w:r>
      <w:r w:rsidR="0052421C" w:rsidRPr="0052421C">
        <w:rPr>
          <w:rFonts w:ascii="Noto Sans CJK KR Light" w:eastAsia="Noto Sans CJK KR Light" w:hAnsi="Noto Sans CJK KR Light"/>
        </w:rPr>
        <w:t>산은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다</w:t>
      </w:r>
      <w:r w:rsidR="0052421C" w:rsidRPr="0052421C">
        <w:rPr>
          <w:rFonts w:ascii="Noto Sans CJK KR Light" w:eastAsia="Noto Sans CJK KR Light" w:hAnsi="Noto Sans CJK KR Light"/>
        </w:rPr>
        <w:t>음과</w:t>
      </w:r>
      <w:r w:rsidR="0052421C" w:rsidRPr="0052421C">
        <w:rPr>
          <w:rFonts w:ascii="Noto Sans CJK KR Light" w:eastAsia="Noto Sans CJK KR Light" w:hAnsi="Noto Sans CJK KR Light" w:hint="eastAsia"/>
        </w:rPr>
        <w:t xml:space="preserve"> 같</w:t>
      </w:r>
      <w:r w:rsidR="0052421C" w:rsidRPr="0052421C">
        <w:rPr>
          <w:rFonts w:ascii="Noto Sans CJK KR Light" w:eastAsia="Noto Sans CJK KR Light" w:hAnsi="Noto Sans CJK KR Light"/>
        </w:rPr>
        <w:t>습니다</w:t>
      </w:r>
      <w:r w:rsidR="0052421C" w:rsidRPr="0052421C">
        <w:rPr>
          <w:rFonts w:ascii="Noto Sans CJK KR Light" w:eastAsia="Noto Sans CJK KR Light" w:hAnsi="Noto Sans CJK KR Light" w:hint="eastAsia"/>
        </w:rPr>
        <w:t>.</w:t>
      </w:r>
      <w:r w:rsidR="0052421C" w:rsidRPr="0052421C">
        <w:rPr>
          <w:rFonts w:hint="eastAsia"/>
        </w:rPr>
        <w:t xml:space="preserve"> </w:t>
      </w:r>
      <w:r w:rsidR="0052421C">
        <w:br/>
      </w:r>
    </w:p>
    <w:p w:rsidR="0052421C" w:rsidRPr="0052421C" w:rsidRDefault="0052421C" w:rsidP="0052421C">
      <w:pPr>
        <w:pStyle w:val="af7"/>
        <w:numPr>
          <w:ilvl w:val="0"/>
          <w:numId w:val="12"/>
        </w:numPr>
        <w:spacing w:after="0" w:line="240" w:lineRule="auto"/>
        <w:ind w:leftChars="0"/>
        <w:rPr>
          <w:rFonts w:ascii="Noto Sans CJK KR Light" w:eastAsia="Noto Sans CJK KR Light" w:hAnsi="Noto Sans CJK KR Light"/>
        </w:rPr>
      </w:pPr>
      <w:r w:rsidRPr="0052421C">
        <w:rPr>
          <w:rFonts w:ascii="Noto Sans CJK KR Light" w:eastAsia="Noto Sans CJK KR Light" w:hAnsi="Noto Sans CJK KR Light" w:hint="eastAsia"/>
        </w:rPr>
        <w:t>H = 홀수 값</w:t>
      </w:r>
    </w:p>
    <w:p w:rsidR="0052421C" w:rsidRPr="0052421C" w:rsidRDefault="0052421C" w:rsidP="0052421C">
      <w:pPr>
        <w:pStyle w:val="af7"/>
        <w:numPr>
          <w:ilvl w:val="0"/>
          <w:numId w:val="12"/>
        </w:numPr>
        <w:spacing w:after="0" w:line="240" w:lineRule="auto"/>
        <w:ind w:leftChars="0"/>
        <w:rPr>
          <w:rFonts w:ascii="Noto Sans CJK KR Light" w:eastAsia="Noto Sans CJK KR Light" w:hAnsi="Noto Sans CJK KR Light" w:hint="eastAsia"/>
        </w:rPr>
      </w:pPr>
      <w:r w:rsidRPr="0052421C">
        <w:rPr>
          <w:rFonts w:ascii="Noto Sans CJK KR Light" w:eastAsia="Noto Sans CJK KR Light" w:hAnsi="Noto Sans CJK KR Light" w:hint="eastAsia"/>
        </w:rPr>
        <w:t>J = 짝수 값</w:t>
      </w:r>
    </w:p>
    <w:p w:rsidR="0052421C" w:rsidRPr="0052421C" w:rsidRDefault="0052421C" w:rsidP="0052421C">
      <w:pPr>
        <w:pStyle w:val="af7"/>
        <w:numPr>
          <w:ilvl w:val="0"/>
          <w:numId w:val="12"/>
        </w:numPr>
        <w:spacing w:after="0" w:line="240" w:lineRule="auto"/>
        <w:ind w:leftChars="0"/>
        <w:rPr>
          <w:rFonts w:ascii="Noto Sans CJK KR Light" w:eastAsia="Noto Sans CJK KR Light" w:hAnsi="Noto Sans CJK KR Light"/>
        </w:rPr>
      </w:pPr>
      <w:r w:rsidRPr="0052421C">
        <w:rPr>
          <w:rFonts w:ascii="Noto Sans CJK KR Light" w:eastAsia="Noto Sans CJK KR Light" w:hAnsi="Noto Sans CJK KR Light"/>
        </w:rPr>
        <w:t xml:space="preserve">Z = H + 3 * J </w:t>
      </w:r>
    </w:p>
    <w:p w:rsidR="0052421C" w:rsidRPr="0052421C" w:rsidRDefault="0052421C" w:rsidP="0052421C">
      <w:pPr>
        <w:pStyle w:val="af7"/>
        <w:numPr>
          <w:ilvl w:val="0"/>
          <w:numId w:val="12"/>
        </w:numPr>
        <w:spacing w:after="0" w:line="240" w:lineRule="auto"/>
        <w:ind w:leftChars="0"/>
        <w:rPr>
          <w:rFonts w:ascii="Noto Sans CJK KR Light" w:eastAsia="Noto Sans CJK KR Light" w:hAnsi="Noto Sans CJK KR Light" w:hint="eastAsia"/>
        </w:rPr>
      </w:pPr>
      <w:r w:rsidRPr="0052421C">
        <w:rPr>
          <w:rFonts w:ascii="Noto Sans CJK KR Light" w:eastAsia="Noto Sans CJK KR Light" w:hAnsi="Noto Sans CJK KR Light" w:hint="eastAsia"/>
        </w:rPr>
        <w:t>R = 10으로 바로 나눌 수 있는 값</w:t>
      </w:r>
    </w:p>
    <w:p w:rsidR="0052421C" w:rsidRPr="0052421C" w:rsidRDefault="0052421C" w:rsidP="0052421C">
      <w:pPr>
        <w:pStyle w:val="af7"/>
        <w:numPr>
          <w:ilvl w:val="0"/>
          <w:numId w:val="12"/>
        </w:numPr>
        <w:spacing w:after="0" w:line="240" w:lineRule="auto"/>
        <w:ind w:leftChars="0"/>
        <w:rPr>
          <w:rFonts w:ascii="Noto Sans CJK KR Light" w:eastAsia="Noto Sans CJK KR Light" w:hAnsi="Noto Sans CJK KR Light" w:hint="eastAsia"/>
        </w:rPr>
      </w:pPr>
      <w:r w:rsidRPr="0052421C">
        <w:rPr>
          <w:rFonts w:ascii="Noto Sans CJK KR Light" w:eastAsia="Noto Sans CJK KR Light" w:hAnsi="Noto Sans CJK KR Light" w:hint="eastAsia"/>
        </w:rPr>
        <w:t>Z 에서 가장 우수한 값</w:t>
      </w:r>
    </w:p>
    <w:p w:rsidR="0052421C" w:rsidRDefault="0052421C" w:rsidP="0052421C">
      <w:pPr>
        <w:pStyle w:val="af7"/>
        <w:numPr>
          <w:ilvl w:val="0"/>
          <w:numId w:val="12"/>
        </w:numPr>
        <w:spacing w:after="0" w:line="240" w:lineRule="auto"/>
        <w:ind w:leftChars="0"/>
        <w:rPr>
          <w:rFonts w:ascii="Noto Sans CJK KR Light" w:eastAsia="Noto Sans CJK KR Light" w:hAnsi="Noto Sans CJK KR Light"/>
        </w:rPr>
      </w:pPr>
      <w:r w:rsidRPr="0052421C">
        <w:rPr>
          <w:rFonts w:ascii="Noto Sans CJK KR Light" w:eastAsia="Noto Sans CJK KR Light" w:hAnsi="Noto Sans CJK KR Light" w:hint="eastAsia"/>
        </w:rPr>
        <w:t xml:space="preserve">관리번호 = R </w:t>
      </w:r>
      <w:r>
        <w:rPr>
          <w:rFonts w:ascii="Noto Sans CJK KR Light" w:eastAsia="Noto Sans CJK KR Light" w:hAnsi="Noto Sans CJK KR Light"/>
        </w:rPr>
        <w:t>–</w:t>
      </w:r>
      <w:r w:rsidRPr="0052421C">
        <w:rPr>
          <w:rFonts w:ascii="Noto Sans CJK KR Light" w:eastAsia="Noto Sans CJK KR Light" w:hAnsi="Noto Sans CJK KR Light" w:hint="eastAsia"/>
        </w:rPr>
        <w:t xml:space="preserve"> Z</w:t>
      </w:r>
    </w:p>
    <w:p w:rsidR="0052421C" w:rsidRPr="0052421C" w:rsidRDefault="0052421C" w:rsidP="0052421C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br/>
      </w:r>
      <w:r>
        <w:rPr>
          <w:rFonts w:ascii="Noto Sans CJK KR Light" w:eastAsia="Noto Sans CJK KR Light" w:hAnsi="Noto Sans CJK KR Light" w:hint="eastAsia"/>
        </w:rPr>
        <w:t>다</w:t>
      </w:r>
      <w:r>
        <w:rPr>
          <w:rFonts w:ascii="Noto Sans CJK KR Light" w:eastAsia="Noto Sans CJK KR Light" w:hAnsi="Noto Sans CJK KR Light"/>
        </w:rPr>
        <w:t>음으로</w: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EAN13</w:t>
      </w:r>
      <w:r>
        <w:rPr>
          <w:rFonts w:ascii="Noto Sans CJK KR Light" w:eastAsia="Noto Sans CJK KR Light" w:hAnsi="Noto Sans CJK KR Light" w:hint="eastAsia"/>
        </w:rPr>
        <w:t>의 인</w:t>
      </w:r>
      <w:r>
        <w:rPr>
          <w:rFonts w:ascii="Noto Sans CJK KR Light" w:eastAsia="Noto Sans CJK KR Light" w:hAnsi="Noto Sans CJK KR Light"/>
        </w:rPr>
        <w:t>코딩</w:t>
      </w:r>
      <w:r>
        <w:rPr>
          <w:rFonts w:ascii="Noto Sans CJK KR Light" w:eastAsia="Noto Sans CJK KR Light" w:hAnsi="Noto Sans CJK KR Light" w:hint="eastAsia"/>
        </w:rPr>
        <w:t xml:space="preserve"> 시</w:t>
      </w:r>
      <w:r>
        <w:rPr>
          <w:rFonts w:ascii="Noto Sans CJK KR Light" w:eastAsia="Noto Sans CJK KR Light" w:hAnsi="Noto Sans CJK KR Light"/>
        </w:rPr>
        <w:t>스템</w:t>
      </w:r>
      <w:r>
        <w:rPr>
          <w:rFonts w:ascii="Noto Sans CJK KR Light" w:eastAsia="Noto Sans CJK KR Light" w:hAnsi="Noto Sans CJK KR Light" w:hint="eastAsia"/>
        </w:rPr>
        <w:t>을 보</w:t>
      </w:r>
      <w:r>
        <w:rPr>
          <w:rFonts w:ascii="Noto Sans CJK KR Light" w:eastAsia="Noto Sans CJK KR Light" w:hAnsi="Noto Sans CJK KR Light"/>
        </w:rPr>
        <w:t>면</w: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:</w:t>
      </w:r>
      <w:r>
        <w:rPr>
          <w:rFonts w:ascii="Noto Sans CJK KR Light" w:eastAsia="Noto Sans CJK KR Light" w:hAnsi="Noto Sans CJK KR Light"/>
        </w:rPr>
        <w:br/>
      </w:r>
    </w:p>
    <w:p w:rsidR="0052421C" w:rsidRPr="0052421C" w:rsidRDefault="0052421C" w:rsidP="0052421C">
      <w:pPr>
        <w:pStyle w:val="af7"/>
        <w:numPr>
          <w:ilvl w:val="0"/>
          <w:numId w:val="13"/>
        </w:numPr>
        <w:spacing w:after="0" w:line="240" w:lineRule="auto"/>
        <w:ind w:leftChars="0"/>
        <w:rPr>
          <w:rFonts w:ascii="Noto Sans CJK KR Light" w:eastAsia="Noto Sans CJK KR Light" w:hAnsi="Noto Sans CJK KR Light"/>
        </w:rPr>
      </w:pPr>
      <w:r w:rsidRPr="0052421C">
        <w:rPr>
          <w:rFonts w:ascii="Noto Sans CJK KR Light" w:eastAsia="Noto Sans CJK KR Light" w:hAnsi="Noto Sans CJK KR Light" w:hint="eastAsia"/>
        </w:rPr>
        <w:t>첫</w:t>
      </w:r>
      <w:r w:rsidRPr="0052421C">
        <w:rPr>
          <w:rFonts w:ascii="Noto Sans CJK KR Light" w:eastAsia="Noto Sans CJK KR Light" w:hAnsi="Noto Sans CJK KR Light"/>
        </w:rPr>
        <w:t>번째</w:t>
      </w:r>
      <w:r w:rsidRPr="0052421C">
        <w:rPr>
          <w:rFonts w:ascii="Noto Sans CJK KR Light" w:eastAsia="Noto Sans CJK KR Light" w:hAnsi="Noto Sans CJK KR Light" w:hint="eastAsia"/>
        </w:rPr>
        <w:t xml:space="preserve"> 자</w:t>
      </w:r>
      <w:r w:rsidRPr="0052421C">
        <w:rPr>
          <w:rFonts w:ascii="Noto Sans CJK KR Light" w:eastAsia="Noto Sans CJK KR Light" w:hAnsi="Noto Sans CJK KR Light"/>
        </w:rPr>
        <w:t>리</w:t>
      </w:r>
      <w:r w:rsidRPr="0052421C">
        <w:rPr>
          <w:rFonts w:ascii="Noto Sans CJK KR Light" w:eastAsia="Noto Sans CJK KR Light" w:hAnsi="Noto Sans CJK KR Light" w:hint="eastAsia"/>
        </w:rPr>
        <w:t xml:space="preserve"> 정</w:t>
      </w:r>
      <w:r w:rsidRPr="0052421C">
        <w:rPr>
          <w:rFonts w:ascii="Noto Sans CJK KR Light" w:eastAsia="Noto Sans CJK KR Light" w:hAnsi="Noto Sans CJK KR Light"/>
        </w:rPr>
        <w:t>수는</w:t>
      </w:r>
      <w:r w:rsidRPr="0052421C">
        <w:rPr>
          <w:rFonts w:ascii="Noto Sans CJK KR Light" w:eastAsia="Noto Sans CJK KR Light" w:hAnsi="Noto Sans CJK KR Light" w:hint="eastAsia"/>
        </w:rPr>
        <w:t xml:space="preserve"> 인</w:t>
      </w:r>
      <w:r w:rsidRPr="0052421C">
        <w:rPr>
          <w:rFonts w:ascii="Noto Sans CJK KR Light" w:eastAsia="Noto Sans CJK KR Light" w:hAnsi="Noto Sans CJK KR Light"/>
        </w:rPr>
        <w:t>코딩</w:t>
      </w:r>
      <w:r w:rsidRPr="0052421C">
        <w:rPr>
          <w:rFonts w:ascii="Noto Sans CJK KR Light" w:eastAsia="Noto Sans CJK KR Light" w:hAnsi="Noto Sans CJK KR Light" w:hint="eastAsia"/>
        </w:rPr>
        <w:t xml:space="preserve"> 되</w:t>
      </w:r>
      <w:r w:rsidRPr="0052421C">
        <w:rPr>
          <w:rFonts w:ascii="Noto Sans CJK KR Light" w:eastAsia="Noto Sans CJK KR Light" w:hAnsi="Noto Sans CJK KR Light"/>
        </w:rPr>
        <w:t>지</w:t>
      </w:r>
      <w:r w:rsidRPr="0052421C">
        <w:rPr>
          <w:rFonts w:ascii="Noto Sans CJK KR Light" w:eastAsia="Noto Sans CJK KR Light" w:hAnsi="Noto Sans CJK KR Light" w:hint="eastAsia"/>
        </w:rPr>
        <w:t xml:space="preserve"> 않</w:t>
      </w:r>
      <w:r w:rsidRPr="0052421C">
        <w:rPr>
          <w:rFonts w:ascii="Noto Sans CJK KR Light" w:eastAsia="Noto Sans CJK KR Light" w:hAnsi="Noto Sans CJK KR Light"/>
        </w:rPr>
        <w:t>습니다</w:t>
      </w:r>
      <w:r w:rsidRPr="0052421C">
        <w:rPr>
          <w:rFonts w:ascii="Noto Sans CJK KR Light" w:eastAsia="Noto Sans CJK KR Light" w:hAnsi="Noto Sans CJK KR Light" w:hint="eastAsia"/>
        </w:rPr>
        <w:t>.</w:t>
      </w:r>
    </w:p>
    <w:p w:rsidR="0052421C" w:rsidRPr="0052421C" w:rsidRDefault="0052421C" w:rsidP="0052421C">
      <w:pPr>
        <w:pStyle w:val="af7"/>
        <w:numPr>
          <w:ilvl w:val="0"/>
          <w:numId w:val="13"/>
        </w:numPr>
        <w:spacing w:after="0" w:line="240" w:lineRule="auto"/>
        <w:ind w:leftChars="0"/>
        <w:rPr>
          <w:rFonts w:ascii="Noto Sans CJK KR Light" w:eastAsia="Noto Sans CJK KR Light" w:hAnsi="Noto Sans CJK KR Light"/>
        </w:rPr>
      </w:pPr>
      <w:r w:rsidRPr="0052421C">
        <w:rPr>
          <w:rFonts w:ascii="Noto Sans CJK KR Light" w:eastAsia="Noto Sans CJK KR Light" w:hAnsi="Noto Sans CJK KR Light" w:hint="eastAsia"/>
        </w:rPr>
        <w:t>각</w:t>
      </w:r>
      <w:r w:rsidRPr="0052421C">
        <w:rPr>
          <w:rFonts w:ascii="Noto Sans CJK KR Light" w:eastAsia="Noto Sans CJK KR Light" w:hAnsi="Noto Sans CJK KR Light"/>
        </w:rPr>
        <w:t>각</w:t>
      </w:r>
      <w:r w:rsidRPr="0052421C">
        <w:rPr>
          <w:rFonts w:ascii="Noto Sans CJK KR Light" w:eastAsia="Noto Sans CJK KR Light" w:hAnsi="Noto Sans CJK KR Light" w:hint="eastAsia"/>
        </w:rPr>
        <w:t xml:space="preserve"> 다</w:t>
      </w:r>
      <w:r w:rsidRPr="0052421C">
        <w:rPr>
          <w:rFonts w:ascii="Noto Sans CJK KR Light" w:eastAsia="Noto Sans CJK KR Light" w:hAnsi="Noto Sans CJK KR Light"/>
        </w:rPr>
        <w:t>음</w:t>
      </w:r>
      <w:r w:rsidRPr="0052421C">
        <w:rPr>
          <w:rFonts w:ascii="Noto Sans CJK KR Light" w:eastAsia="Noto Sans CJK KR Light" w:hAnsi="Noto Sans CJK KR Light" w:hint="eastAsia"/>
        </w:rPr>
        <w:t xml:space="preserve"> 6자</w:t>
      </w:r>
      <w:r w:rsidRPr="0052421C">
        <w:rPr>
          <w:rFonts w:ascii="Noto Sans CJK KR Light" w:eastAsia="Noto Sans CJK KR Light" w:hAnsi="Noto Sans CJK KR Light"/>
        </w:rPr>
        <w:t>리는</w:t>
      </w:r>
      <w:r w:rsidRPr="0052421C">
        <w:rPr>
          <w:rFonts w:ascii="Noto Sans CJK KR Light" w:eastAsia="Noto Sans CJK KR Light" w:hAnsi="Noto Sans CJK KR Light" w:hint="eastAsia"/>
        </w:rPr>
        <w:t xml:space="preserve"> 첫</w:t>
      </w:r>
      <w:r w:rsidRPr="0052421C">
        <w:rPr>
          <w:rFonts w:ascii="Noto Sans CJK KR Light" w:eastAsia="Noto Sans CJK KR Light" w:hAnsi="Noto Sans CJK KR Light"/>
        </w:rPr>
        <w:t>번</w:t>
      </w:r>
      <w:r w:rsidRPr="0052421C">
        <w:rPr>
          <w:rFonts w:ascii="Noto Sans CJK KR Light" w:eastAsia="Noto Sans CJK KR Light" w:hAnsi="Noto Sans CJK KR Light" w:hint="eastAsia"/>
        </w:rPr>
        <w:t>째 자</w:t>
      </w:r>
      <w:r w:rsidRPr="0052421C">
        <w:rPr>
          <w:rFonts w:ascii="Noto Sans CJK KR Light" w:eastAsia="Noto Sans CJK KR Light" w:hAnsi="Noto Sans CJK KR Light"/>
        </w:rPr>
        <w:t>리에</w:t>
      </w:r>
      <w:r w:rsidRPr="0052421C">
        <w:rPr>
          <w:rFonts w:ascii="Noto Sans CJK KR Light" w:eastAsia="Noto Sans CJK KR Light" w:hAnsi="Noto Sans CJK KR Light" w:hint="eastAsia"/>
        </w:rPr>
        <w:t xml:space="preserve"> 따</w:t>
      </w:r>
      <w:r w:rsidRPr="0052421C">
        <w:rPr>
          <w:rFonts w:ascii="Noto Sans CJK KR Light" w:eastAsia="Noto Sans CJK KR Light" w:hAnsi="Noto Sans CJK KR Light"/>
        </w:rPr>
        <w:t>라</w:t>
      </w:r>
      <w:r w:rsidRPr="0052421C">
        <w:rPr>
          <w:rFonts w:ascii="Noto Sans CJK KR Light" w:eastAsia="Noto Sans CJK KR Light" w:hAnsi="Noto Sans CJK KR Light" w:hint="eastAsia"/>
        </w:rPr>
        <w:t xml:space="preserve"> 인</w:t>
      </w:r>
      <w:r w:rsidRPr="0052421C">
        <w:rPr>
          <w:rFonts w:ascii="Noto Sans CJK KR Light" w:eastAsia="Noto Sans CJK KR Light" w:hAnsi="Noto Sans CJK KR Light"/>
        </w:rPr>
        <w:t>코딩</w:t>
      </w:r>
      <w:r w:rsidRPr="0052421C">
        <w:rPr>
          <w:rFonts w:ascii="Noto Sans CJK KR Light" w:eastAsia="Noto Sans CJK KR Light" w:hAnsi="Noto Sans CJK KR Light" w:hint="eastAsia"/>
        </w:rPr>
        <w:t xml:space="preserve"> 됩</w:t>
      </w:r>
      <w:r w:rsidRPr="0052421C">
        <w:rPr>
          <w:rFonts w:ascii="Noto Sans CJK KR Light" w:eastAsia="Noto Sans CJK KR Light" w:hAnsi="Noto Sans CJK KR Light"/>
        </w:rPr>
        <w:t>니다</w:t>
      </w:r>
      <w:r w:rsidRPr="0052421C">
        <w:rPr>
          <w:rFonts w:ascii="Noto Sans CJK KR Light" w:eastAsia="Noto Sans CJK KR Light" w:hAnsi="Noto Sans CJK KR Light" w:hint="eastAsia"/>
        </w:rPr>
        <w:t>.</w:t>
      </w:r>
    </w:p>
    <w:p w:rsidR="0052421C" w:rsidRDefault="0052421C" w:rsidP="0052421C">
      <w:pPr>
        <w:pStyle w:val="af7"/>
        <w:numPr>
          <w:ilvl w:val="0"/>
          <w:numId w:val="13"/>
        </w:numPr>
        <w:spacing w:after="0" w:line="240" w:lineRule="auto"/>
        <w:ind w:leftChars="0"/>
        <w:rPr>
          <w:rFonts w:ascii="Noto Sans CJK KR Light" w:eastAsia="Noto Sans CJK KR Light" w:hAnsi="Noto Sans CJK KR Light"/>
        </w:rPr>
      </w:pPr>
      <w:r w:rsidRPr="0052421C">
        <w:rPr>
          <w:rFonts w:ascii="Noto Sans CJK KR Light" w:eastAsia="Noto Sans CJK KR Light" w:hAnsi="Noto Sans CJK KR Light" w:hint="eastAsia"/>
        </w:rPr>
        <w:t>마</w:t>
      </w:r>
      <w:r w:rsidRPr="0052421C">
        <w:rPr>
          <w:rFonts w:ascii="Noto Sans CJK KR Light" w:eastAsia="Noto Sans CJK KR Light" w:hAnsi="Noto Sans CJK KR Light"/>
        </w:rPr>
        <w:t>지막</w:t>
      </w:r>
      <w:r w:rsidRPr="0052421C">
        <w:rPr>
          <w:rFonts w:ascii="Noto Sans CJK KR Light" w:eastAsia="Noto Sans CJK KR Light" w:hAnsi="Noto Sans CJK KR Light" w:hint="eastAsia"/>
        </w:rPr>
        <w:t xml:space="preserve"> 6자</w:t>
      </w:r>
      <w:r w:rsidRPr="0052421C">
        <w:rPr>
          <w:rFonts w:ascii="Noto Sans CJK KR Light" w:eastAsia="Noto Sans CJK KR Light" w:hAnsi="Noto Sans CJK KR Light"/>
        </w:rPr>
        <w:t>리는</w:t>
      </w:r>
      <w:r w:rsidRPr="0052421C">
        <w:rPr>
          <w:rFonts w:ascii="Noto Sans CJK KR Light" w:eastAsia="Noto Sans CJK KR Light" w:hAnsi="Noto Sans CJK KR Light" w:hint="eastAsia"/>
        </w:rPr>
        <w:t xml:space="preserve"> 엄</w:t>
      </w:r>
      <w:r w:rsidRPr="0052421C">
        <w:rPr>
          <w:rFonts w:ascii="Noto Sans CJK KR Light" w:eastAsia="Noto Sans CJK KR Light" w:hAnsi="Noto Sans CJK KR Light"/>
        </w:rPr>
        <w:t>격한</w:t>
      </w:r>
      <w:r w:rsidRPr="0052421C">
        <w:rPr>
          <w:rFonts w:ascii="Noto Sans CJK KR Light" w:eastAsia="Noto Sans CJK KR Light" w:hAnsi="Noto Sans CJK KR Light" w:hint="eastAsia"/>
        </w:rPr>
        <w:t xml:space="preserve"> 규</w:t>
      </w:r>
      <w:r w:rsidRPr="0052421C">
        <w:rPr>
          <w:rFonts w:ascii="Noto Sans CJK KR Light" w:eastAsia="Noto Sans CJK KR Light" w:hAnsi="Noto Sans CJK KR Light"/>
        </w:rPr>
        <w:t>칙</w:t>
      </w:r>
      <w:r w:rsidRPr="0052421C">
        <w:rPr>
          <w:rFonts w:ascii="Noto Sans CJK KR Light" w:eastAsia="Noto Sans CJK KR Light" w:hAnsi="Noto Sans CJK KR Light" w:hint="eastAsia"/>
        </w:rPr>
        <w:t>에 의해 변환됩니다.</w:t>
      </w:r>
    </w:p>
    <w:p w:rsidR="0052421C" w:rsidRPr="0052421C" w:rsidRDefault="0052421C" w:rsidP="0052421C">
      <w:pPr>
        <w:spacing w:after="0" w:line="240" w:lineRule="auto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br/>
      </w:r>
    </w:p>
    <w:tbl>
      <w:tblPr>
        <w:tblW w:w="80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2670"/>
        <w:gridCol w:w="2686"/>
      </w:tblGrid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 w:hint="eastAsia"/>
                <w:color w:val="362B36"/>
                <w:sz w:val="20"/>
              </w:rPr>
            </w:pP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첫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>번째</w:t>
            </w: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 xml:space="preserve"> </w:t>
            </w: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자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>리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왼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>쪽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 xml:space="preserve"> 6</w:t>
            </w: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자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>리</w:t>
            </w: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오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>른쪽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 xml:space="preserve"> 6 </w:t>
            </w: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자</w:t>
            </w:r>
            <w:r>
              <w:rPr>
                <w:rFonts w:ascii="Lucida Sans" w:eastAsia="굴림" w:hAnsi="Lucida Sans" w:cs="굴림"/>
                <w:color w:val="362B36"/>
                <w:sz w:val="20"/>
              </w:rPr>
              <w:t>리</w:t>
            </w: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LLLLLL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LLGLGG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2 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LLGGLG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3 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LLGGGL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4 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LGLLGG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5 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LGGLLG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6 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LGGGLL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7 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LGLGLG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8 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LGLGGL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  <w:tr w:rsidR="0052421C" w:rsidRPr="0052421C" w:rsidTr="0052421C"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9 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LGGLGL </w:t>
            </w:r>
          </w:p>
        </w:tc>
        <w:tc>
          <w:tcPr>
            <w:tcW w:w="2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RRRRRR  </w:t>
            </w:r>
          </w:p>
        </w:tc>
      </w:tr>
    </w:tbl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  <w:r>
        <w:rPr>
          <w:rFonts w:ascii="Noto Sans CJK KR Light" w:eastAsia="Noto Sans CJK KR Light" w:hAnsi="Noto Sans CJK KR Light"/>
        </w:rPr>
        <w:br/>
      </w:r>
    </w:p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</w:p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</w:p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</w:p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</w:p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</w:p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</w:p>
    <w:p w:rsid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/>
          <w:color w:val="362B36"/>
          <w:sz w:val="20"/>
          <w:szCs w:val="20"/>
        </w:rPr>
      </w:pPr>
    </w:p>
    <w:p w:rsidR="0052421C" w:rsidRDefault="00882708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 w:hint="eastAsia"/>
          <w:color w:val="362B36"/>
          <w:sz w:val="20"/>
          <w:szCs w:val="20"/>
        </w:rPr>
      </w:pPr>
      <w:r>
        <w:rPr>
          <w:rFonts w:ascii="Lucida Sans" w:hAnsi="Lucida Sans"/>
          <w:color w:val="362B36"/>
          <w:sz w:val="20"/>
          <w:szCs w:val="20"/>
        </w:rPr>
        <w:br/>
      </w:r>
    </w:p>
    <w:p w:rsidR="0052421C" w:rsidRPr="0052421C" w:rsidRDefault="0052421C" w:rsidP="0052421C">
      <w:pPr>
        <w:pStyle w:val="af8"/>
        <w:shd w:val="clear" w:color="auto" w:fill="FFFFFF"/>
        <w:spacing w:before="0" w:beforeAutospacing="0" w:after="240" w:afterAutospacing="0" w:line="300" w:lineRule="atLeast"/>
        <w:textAlignment w:val="baseline"/>
        <w:rPr>
          <w:rFonts w:ascii="Lucida Sans" w:hAnsi="Lucida Sans" w:hint="eastAsia"/>
          <w:color w:val="362B36"/>
          <w:sz w:val="20"/>
          <w:szCs w:val="20"/>
        </w:rPr>
      </w:pPr>
      <w:r>
        <w:rPr>
          <w:rFonts w:ascii="Lucida Sans" w:hAnsi="Lucida Sans" w:hint="eastAsia"/>
          <w:color w:val="362B36"/>
          <w:sz w:val="20"/>
          <w:szCs w:val="20"/>
        </w:rPr>
        <w:t>숫</w:t>
      </w:r>
      <w:r>
        <w:rPr>
          <w:rFonts w:ascii="Lucida Sans" w:hAnsi="Lucida Sans"/>
          <w:color w:val="362B36"/>
          <w:sz w:val="20"/>
          <w:szCs w:val="20"/>
        </w:rPr>
        <w:t>자</w:t>
      </w:r>
      <w:r w:rsidR="00882708">
        <w:rPr>
          <w:rFonts w:ascii="Lucida Sans" w:hAnsi="Lucida Sans" w:hint="eastAsia"/>
          <w:color w:val="362B36"/>
          <w:sz w:val="20"/>
          <w:szCs w:val="20"/>
        </w:rPr>
        <w:t>로</w:t>
      </w:r>
      <w:r>
        <w:rPr>
          <w:rFonts w:ascii="Lucida Sans" w:hAnsi="Lucida Sans" w:hint="eastAsia"/>
          <w:color w:val="362B36"/>
          <w:sz w:val="20"/>
          <w:szCs w:val="20"/>
        </w:rPr>
        <w:t xml:space="preserve"> </w:t>
      </w:r>
      <w:r>
        <w:rPr>
          <w:rFonts w:ascii="Lucida Sans" w:hAnsi="Lucida Sans" w:hint="eastAsia"/>
          <w:color w:val="362B36"/>
          <w:sz w:val="20"/>
          <w:szCs w:val="20"/>
        </w:rPr>
        <w:t>인</w:t>
      </w:r>
      <w:r>
        <w:rPr>
          <w:rFonts w:ascii="Lucida Sans" w:hAnsi="Lucida Sans"/>
          <w:color w:val="362B36"/>
          <w:sz w:val="20"/>
          <w:szCs w:val="20"/>
        </w:rPr>
        <w:t>코</w:t>
      </w:r>
      <w:r>
        <w:rPr>
          <w:rFonts w:ascii="Lucida Sans" w:hAnsi="Lucida Sans" w:hint="eastAsia"/>
          <w:color w:val="362B36"/>
          <w:sz w:val="20"/>
          <w:szCs w:val="20"/>
        </w:rPr>
        <w:t>딩</w:t>
      </w:r>
      <w:r w:rsidRPr="0052421C">
        <w:rPr>
          <w:rFonts w:ascii="Lucida Sans" w:hAnsi="Lucida Sans"/>
          <w:color w:val="362B36"/>
          <w:sz w:val="20"/>
          <w:szCs w:val="20"/>
        </w:rPr>
        <w:t>:</w:t>
      </w:r>
      <w:r w:rsidR="00882708">
        <w:rPr>
          <w:rFonts w:ascii="Lucida Sans" w:hAnsi="Lucida Sans"/>
          <w:color w:val="362B36"/>
          <w:sz w:val="20"/>
          <w:szCs w:val="20"/>
        </w:rPr>
        <w:br/>
      </w:r>
    </w:p>
    <w:tbl>
      <w:tblPr>
        <w:tblW w:w="80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2010"/>
        <w:gridCol w:w="2010"/>
        <w:gridCol w:w="1994"/>
      </w:tblGrid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Digit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L - code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G - code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R - code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0001101 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0100111 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1110010 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0011001 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0110011 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1100110 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2 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0010011 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0011011 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1101100 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3 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0111101 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0100001 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1000010 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4 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0100011 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0011101 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1011100 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5 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0110001 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0111001 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1001110 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6 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0101111 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0000101 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1010000 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7 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0111011 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0010001 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1000100 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8 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0110111 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0001001 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1001000 </w:t>
            </w:r>
          </w:p>
        </w:tc>
      </w:tr>
      <w:tr w:rsidR="0052421C" w:rsidRPr="0052421C" w:rsidTr="0052421C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9 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0001011 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0010111 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2421C" w:rsidRPr="0052421C" w:rsidRDefault="0052421C" w:rsidP="0052421C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52421C">
              <w:rPr>
                <w:rFonts w:ascii="Lucida Sans" w:eastAsia="굴림" w:hAnsi="Lucida Sans" w:cs="굴림"/>
                <w:color w:val="362B36"/>
                <w:sz w:val="20"/>
              </w:rPr>
              <w:t>1110100</w:t>
            </w:r>
          </w:p>
        </w:tc>
      </w:tr>
    </w:tbl>
    <w:p w:rsidR="00882708" w:rsidRDefault="00882708" w:rsidP="0052421C">
      <w:pPr>
        <w:spacing w:after="0" w:line="240" w:lineRule="auto"/>
        <w:rPr>
          <w:rFonts w:ascii="Noto Sans CJK KR Light" w:eastAsia="Noto Sans CJK KR Light" w:hAnsi="Noto Sans CJK KR Light" w:hint="eastAsia"/>
        </w:rPr>
      </w:pPr>
    </w:p>
    <w:p w:rsidR="00882708" w:rsidRPr="00D36F3A" w:rsidRDefault="00882708" w:rsidP="00882708">
      <w:pPr>
        <w:rPr>
          <w:rStyle w:val="Char"/>
          <w:rFonts w:ascii="Noto Sans CJK KR Light" w:eastAsia="Noto Sans CJK KR Light" w:hAnsi="Noto Sans CJK KR Light" w:hint="eastAsia"/>
          <w:b w:val="0"/>
        </w:rPr>
      </w:pPr>
      <w:r>
        <w:rPr>
          <w:rStyle w:val="Char"/>
          <w:rFonts w:ascii="Noto Sans CJK KR Light" w:eastAsia="Noto Sans CJK KR Light" w:hAnsi="Noto Sans CJK KR Light" w:hint="eastAsia"/>
          <w:b w:val="0"/>
        </w:rPr>
        <w:t>구</w:t>
      </w:r>
      <w:r>
        <w:rPr>
          <w:rStyle w:val="Char"/>
          <w:rFonts w:ascii="Noto Sans CJK KR Light" w:eastAsia="Noto Sans CJK KR Light" w:hAnsi="Noto Sans CJK KR Light"/>
          <w:b w:val="0"/>
        </w:rPr>
        <w:t>현</w:t>
      </w:r>
      <w:r>
        <w:rPr>
          <w:rStyle w:val="Char"/>
          <w:rFonts w:ascii="Noto Sans CJK KR Light" w:eastAsia="Noto Sans CJK KR Light" w:hAnsi="Noto Sans CJK KR Light" w:hint="eastAsia"/>
          <w:b w:val="0"/>
        </w:rPr>
        <w:t xml:space="preserve"> </w:t>
      </w:r>
      <w:r>
        <w:rPr>
          <w:rStyle w:val="Char"/>
          <w:rFonts w:ascii="Noto Sans CJK KR Light" w:eastAsia="Noto Sans CJK KR Light" w:hAnsi="Noto Sans CJK KR Light"/>
          <w:b w:val="0"/>
        </w:rPr>
        <w:t>해보기</w:t>
      </w:r>
    </w:p>
    <w:p w:rsidR="00882708" w:rsidRDefault="00882708" w:rsidP="00882708">
      <w:pPr>
        <w:spacing w:after="0" w:line="240" w:lineRule="auto"/>
        <w:rPr>
          <w:rFonts w:ascii="Noto Sans CJK KR Light" w:eastAsia="Noto Sans CJK KR Light" w:hAnsi="Noto Sans CJK KR Light"/>
        </w:rPr>
      </w:pPr>
      <w:r w:rsidRPr="00882708">
        <w:rPr>
          <w:rFonts w:ascii="Noto Sans CJK KR Light" w:eastAsia="Noto Sans CJK KR Light" w:hAnsi="Noto Sans CJK KR Light" w:hint="eastAsia"/>
        </w:rPr>
        <w:t xml:space="preserve"> 텍스트 문자열에 12 숫자의 순서를 </w:t>
      </w:r>
      <w:r>
        <w:rPr>
          <w:rFonts w:ascii="Noto Sans CJK KR Light" w:eastAsia="Noto Sans CJK KR Light" w:hAnsi="Noto Sans CJK KR Light" w:hint="eastAsia"/>
        </w:rPr>
        <w:t>인</w:t>
      </w:r>
      <w:r>
        <w:rPr>
          <w:rFonts w:ascii="Noto Sans CJK KR Light" w:eastAsia="Noto Sans CJK KR Light" w:hAnsi="Noto Sans CJK KR Light"/>
        </w:rPr>
        <w:t>코딩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882708">
        <w:rPr>
          <w:rFonts w:ascii="Noto Sans CJK KR Light" w:eastAsia="Noto Sans CJK KR Light" w:hAnsi="Noto Sans CJK KR Light" w:hint="eastAsia"/>
        </w:rPr>
        <w:t xml:space="preserve">하기 </w:t>
      </w:r>
      <w:r>
        <w:rPr>
          <w:rFonts w:ascii="Noto Sans CJK KR Light" w:eastAsia="Noto Sans CJK KR Light" w:hAnsi="Noto Sans CJK KR Light" w:hint="eastAsia"/>
        </w:rPr>
        <w:t>위한</w:t>
      </w:r>
      <w:r w:rsidRPr="00882708">
        <w:rPr>
          <w:rFonts w:ascii="Noto Sans CJK KR Light" w:eastAsia="Noto Sans CJK KR Light" w:hAnsi="Noto Sans CJK KR Light" w:hint="eastAsia"/>
        </w:rPr>
        <w:t xml:space="preserve"> 클래스 인 EAN13CodeBuilder을 </w:t>
      </w:r>
      <w:r>
        <w:rPr>
          <w:rFonts w:ascii="Noto Sans CJK KR Light" w:eastAsia="Noto Sans CJK KR Light" w:hAnsi="Noto Sans CJK KR Light" w:hint="eastAsia"/>
        </w:rPr>
        <w:t>가</w:t>
      </w:r>
      <w:r>
        <w:rPr>
          <w:rFonts w:ascii="Noto Sans CJK KR Light" w:eastAsia="Noto Sans CJK KR Light" w:hAnsi="Noto Sans CJK KR Light"/>
        </w:rPr>
        <w:t>지고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882708">
        <w:rPr>
          <w:rFonts w:ascii="Noto Sans CJK KR Light" w:eastAsia="Noto Sans CJK KR Light" w:hAnsi="Noto Sans CJK KR Light" w:hint="eastAsia"/>
        </w:rPr>
        <w:t>EAN-13 바코드</w:t>
      </w:r>
      <w:r>
        <w:rPr>
          <w:rFonts w:ascii="Noto Sans CJK KR Light" w:eastAsia="Noto Sans CJK KR Light" w:hAnsi="Noto Sans CJK KR Light" w:hint="eastAsia"/>
        </w:rPr>
        <w:t xml:space="preserve">를 </w:t>
      </w:r>
      <w:r w:rsidRPr="00882708">
        <w:rPr>
          <w:rFonts w:ascii="Noto Sans CJK KR Light" w:eastAsia="Noto Sans CJK KR Light" w:hAnsi="Noto Sans CJK KR Light" w:hint="eastAsia"/>
        </w:rPr>
        <w:t xml:space="preserve">각 문자에 의해 </w:t>
      </w:r>
      <w:r>
        <w:rPr>
          <w:rFonts w:ascii="Noto Sans CJK KR Light" w:eastAsia="Noto Sans CJK KR Light" w:hAnsi="Noto Sans CJK KR Light" w:hint="eastAsia"/>
        </w:rPr>
        <w:t>바</w:t>
      </w:r>
      <w:r>
        <w:rPr>
          <w:rFonts w:ascii="Noto Sans CJK KR Light" w:eastAsia="Noto Sans CJK KR Light" w:hAnsi="Noto Sans CJK KR Light"/>
        </w:rPr>
        <w:t>코드로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882708">
        <w:rPr>
          <w:rFonts w:ascii="Noto Sans CJK KR Light" w:eastAsia="Noto Sans CJK KR Light" w:hAnsi="Noto Sans CJK KR Light" w:hint="eastAsia"/>
        </w:rPr>
        <w:t xml:space="preserve">대체되는 특수 글꼴을 사용하여 </w:t>
      </w:r>
      <w:r>
        <w:rPr>
          <w:rFonts w:ascii="Noto Sans CJK KR Light" w:eastAsia="Noto Sans CJK KR Light" w:hAnsi="Noto Sans CJK KR Light"/>
        </w:rPr>
        <w:t xml:space="preserve"> </w:t>
      </w:r>
      <w:r w:rsidRPr="00882708">
        <w:rPr>
          <w:rFonts w:ascii="Noto Sans CJK KR Light" w:eastAsia="Noto Sans CJK KR Light" w:hAnsi="Noto Sans CJK KR Light" w:hint="eastAsia"/>
        </w:rPr>
        <w:t>화면에</w:t>
      </w:r>
      <w:r>
        <w:rPr>
          <w:rFonts w:ascii="Noto Sans CJK KR Light" w:eastAsia="Noto Sans CJK KR Light" w:hAnsi="Noto Sans CJK KR Light" w:hint="eastAsia"/>
        </w:rPr>
        <w:t xml:space="preserve"> 출</w:t>
      </w:r>
      <w:r>
        <w:rPr>
          <w:rFonts w:ascii="Noto Sans CJK KR Light" w:eastAsia="Noto Sans CJK KR Light" w:hAnsi="Noto Sans CJK KR Light"/>
        </w:rPr>
        <w:t>력합니다</w:t>
      </w:r>
      <w:r>
        <w:rPr>
          <w:rFonts w:ascii="Noto Sans CJK KR Light" w:eastAsia="Noto Sans CJK KR Light" w:hAnsi="Noto Sans CJK KR Light" w:hint="eastAsia"/>
        </w:rPr>
        <w:t>.</w:t>
      </w:r>
      <w:r>
        <w:rPr>
          <w:rFonts w:ascii="Noto Sans CJK KR Light" w:eastAsia="Noto Sans CJK KR Light" w:hAnsi="Noto Sans CJK KR Light"/>
        </w:rPr>
        <w:t xml:space="preserve"> </w:t>
      </w:r>
      <w:r>
        <w:rPr>
          <w:rFonts w:ascii="Noto Sans CJK KR Light" w:eastAsia="Noto Sans CJK KR Light" w:hAnsi="Noto Sans CJK KR Light" w:hint="eastAsia"/>
        </w:rPr>
        <w:t>이</w:t>
      </w:r>
      <w:r w:rsidRPr="00882708">
        <w:rPr>
          <w:rFonts w:ascii="Noto Sans CJK KR Light" w:eastAsia="Noto Sans CJK KR Light" w:hAnsi="Noto Sans CJK KR Light" w:hint="eastAsia"/>
        </w:rPr>
        <w:t xml:space="preserve"> 글꼴은 $와 같은 일부 특수 문자가 포함 +,! 및 코드 L, R과 G를위한 10 </w:t>
      </w:r>
      <w:r>
        <w:rPr>
          <w:rFonts w:ascii="Noto Sans CJK KR Light" w:eastAsia="Noto Sans CJK KR Light" w:hAnsi="Noto Sans CJK KR Light" w:hint="eastAsia"/>
        </w:rPr>
        <w:t>자리 문</w:t>
      </w:r>
      <w:r>
        <w:rPr>
          <w:rFonts w:ascii="Noto Sans CJK KR Light" w:eastAsia="Noto Sans CJK KR Light" w:hAnsi="Noto Sans CJK KR Light"/>
        </w:rPr>
        <w:t>자셋은</w:t>
      </w:r>
      <w:r>
        <w:rPr>
          <w:rFonts w:ascii="Noto Sans CJK KR Light" w:eastAsia="Noto Sans CJK KR Light" w:hAnsi="Noto Sans CJK KR Light" w:hint="eastAsia"/>
        </w:rPr>
        <w:t xml:space="preserve"> 제</w:t>
      </w:r>
      <w:r>
        <w:rPr>
          <w:rFonts w:ascii="Noto Sans CJK KR Light" w:eastAsia="Noto Sans CJK KR Light" w:hAnsi="Noto Sans CJK KR Light"/>
        </w:rPr>
        <w:t>거</w:t>
      </w:r>
      <w:r>
        <w:rPr>
          <w:rFonts w:ascii="Noto Sans CJK KR Light" w:eastAsia="Noto Sans CJK KR Light" w:hAnsi="Noto Sans CJK KR Light" w:hint="eastAsia"/>
        </w:rPr>
        <w:t xml:space="preserve"> 되</w:t>
      </w:r>
      <w:r>
        <w:rPr>
          <w:rFonts w:ascii="Noto Sans CJK KR Light" w:eastAsia="Noto Sans CJK KR Light" w:hAnsi="Noto Sans CJK KR Light"/>
        </w:rPr>
        <w:t>어</w:t>
      </w:r>
      <w:r>
        <w:rPr>
          <w:rFonts w:ascii="Noto Sans CJK KR Light" w:eastAsia="Noto Sans CJK KR Light" w:hAnsi="Noto Sans CJK KR Light" w:hint="eastAsia"/>
        </w:rPr>
        <w:t xml:space="preserve"> 있습</w:t>
      </w:r>
      <w:r>
        <w:rPr>
          <w:rFonts w:ascii="Noto Sans CJK KR Light" w:eastAsia="Noto Sans CJK KR Light" w:hAnsi="Noto Sans CJK KR Light"/>
        </w:rPr>
        <w:t>니다</w:t>
      </w:r>
      <w:r>
        <w:rPr>
          <w:rFonts w:ascii="Noto Sans CJK KR Light" w:eastAsia="Noto Sans CJK KR Light" w:hAnsi="Noto Sans CJK KR Light" w:hint="eastAsia"/>
        </w:rPr>
        <w:t>.</w:t>
      </w:r>
      <w:r w:rsidRPr="00882708">
        <w:rPr>
          <w:rFonts w:ascii="Noto Sans CJK KR Light" w:eastAsia="Noto Sans CJK KR Light" w:hAnsi="Noto Sans CJK KR Light" w:hint="eastAsia"/>
        </w:rPr>
        <w:t xml:space="preserve"> EAN13 바코드 문자열은 다음과 같이 구축되어 </w:t>
      </w:r>
      <w:r>
        <w:rPr>
          <w:rFonts w:ascii="Noto Sans CJK KR Light" w:eastAsia="Noto Sans CJK KR Light" w:hAnsi="Noto Sans CJK KR Light" w:hint="eastAsia"/>
        </w:rPr>
        <w:t>있어야해요.</w:t>
      </w:r>
      <w:r w:rsidRPr="00882708">
        <w:rPr>
          <w:rFonts w:ascii="Noto Sans CJK KR Light" w:eastAsia="Noto Sans CJK KR Light" w:hAnsi="Noto Sans CJK KR Light" w:hint="eastAsia"/>
        </w:rPr>
        <w:t xml:space="preserve"> (첫 번째 숫자에 </w:t>
      </w:r>
      <w:r>
        <w:rPr>
          <w:rFonts w:ascii="Noto Sans CJK KR Light" w:eastAsia="Noto Sans CJK KR Light" w:hAnsi="Noto Sans CJK KR Light" w:hint="eastAsia"/>
        </w:rPr>
        <w:t>의존</w:t>
      </w:r>
      <w:r w:rsidRPr="00882708">
        <w:rPr>
          <w:rFonts w:ascii="Noto Sans CJK KR Light" w:eastAsia="Noto Sans CJK KR Light" w:hAnsi="Noto Sans CJK KR Light" w:hint="eastAsia"/>
        </w:rPr>
        <w:t xml:space="preserve">) 시작 </w:t>
      </w:r>
      <w:r>
        <w:rPr>
          <w:rFonts w:ascii="Noto Sans CJK KR Light" w:eastAsia="Noto Sans CJK KR Light" w:hAnsi="Noto Sans CJK KR Light" w:hint="eastAsia"/>
        </w:rPr>
        <w:t>구</w:t>
      </w:r>
      <w:r>
        <w:rPr>
          <w:rFonts w:ascii="Noto Sans CJK KR Light" w:eastAsia="Noto Sans CJK KR Light" w:hAnsi="Noto Sans CJK KR Light"/>
        </w:rPr>
        <w:t>분자</w:t>
      </w:r>
      <w:r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/>
        </w:rPr>
        <w:t>–</w:t>
      </w:r>
      <w:r w:rsidRPr="00882708">
        <w:rPr>
          <w:rFonts w:ascii="Noto Sans CJK KR Light" w:eastAsia="Noto Sans CJK KR Light" w:hAnsi="Noto Sans CJK KR Light" w:hint="eastAsia"/>
        </w:rPr>
        <w:t xml:space="preserve"> </w:t>
      </w:r>
      <w:r>
        <w:rPr>
          <w:rFonts w:ascii="Noto Sans CJK KR Light" w:eastAsia="Noto Sans CJK KR Light" w:hAnsi="Noto Sans CJK KR Light" w:hint="eastAsia"/>
        </w:rPr>
        <w:t>왼</w:t>
      </w:r>
      <w:r>
        <w:rPr>
          <w:rFonts w:ascii="Noto Sans CJK KR Light" w:eastAsia="Noto Sans CJK KR Light" w:hAnsi="Noto Sans CJK KR Light"/>
        </w:rPr>
        <w:t>쪽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882708">
        <w:rPr>
          <w:rFonts w:ascii="Noto Sans CJK KR Light" w:eastAsia="Noto Sans CJK KR Light" w:hAnsi="Noto Sans CJK KR Light" w:hint="eastAsia"/>
        </w:rPr>
        <w:t xml:space="preserve">6 </w:t>
      </w:r>
      <w:r>
        <w:rPr>
          <w:rFonts w:ascii="Noto Sans CJK KR Light" w:eastAsia="Noto Sans CJK KR Light" w:hAnsi="Noto Sans CJK KR Light" w:hint="eastAsia"/>
        </w:rPr>
        <w:t>개</w:t>
      </w:r>
      <w:r>
        <w:rPr>
          <w:rFonts w:ascii="Noto Sans CJK KR Light" w:eastAsia="Noto Sans CJK KR Light" w:hAnsi="Noto Sans CJK KR Light"/>
        </w:rPr>
        <w:t>의</w:t>
      </w:r>
      <w:r>
        <w:rPr>
          <w:rFonts w:ascii="Noto Sans CJK KR Light" w:eastAsia="Noto Sans CJK KR Light" w:hAnsi="Noto Sans CJK KR Light" w:hint="eastAsia"/>
        </w:rPr>
        <w:t xml:space="preserve"> 기호</w:t>
      </w:r>
      <w:r w:rsidRPr="00882708">
        <w:rPr>
          <w:rFonts w:ascii="Noto Sans CJK KR Light" w:eastAsia="Noto Sans CJK KR Light" w:hAnsi="Noto Sans CJK KR Light" w:hint="eastAsia"/>
        </w:rPr>
        <w:t xml:space="preserve"> - 중앙 구분자 (-) - 오른쪽 6 기호 - 종료 구분자 (!)</w:t>
      </w:r>
    </w:p>
    <w:p w:rsidR="00882708" w:rsidRDefault="00882708" w:rsidP="00882708">
      <w:pPr>
        <w:spacing w:after="0" w:line="240" w:lineRule="auto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br/>
      </w:r>
    </w:p>
    <w:p w:rsidR="00882708" w:rsidRDefault="00882708" w:rsidP="00882708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882708" w:rsidRDefault="00882708" w:rsidP="00882708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882708" w:rsidRDefault="00882708" w:rsidP="00882708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882708" w:rsidRDefault="00882708" w:rsidP="00882708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>
        <w:rPr>
          <w:rFonts w:ascii="Noto Sans CJK KR Light" w:eastAsia="Noto Sans CJK KR Light" w:hAnsi="Noto Sans CJK KR Light"/>
        </w:rPr>
        <w:br/>
      </w:r>
    </w:p>
    <w:tbl>
      <w:tblPr>
        <w:tblW w:w="80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</w:tblGrid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숫자</w:t>
            </w: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L - code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G - code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R -code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시작</w:t>
            </w: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 xml:space="preserve"> </w:t>
            </w:r>
            <w:r>
              <w:rPr>
                <w:rFonts w:ascii="Lucida Sans" w:eastAsia="굴림" w:hAnsi="Lucida Sans" w:cs="굴림" w:hint="eastAsia"/>
                <w:color w:val="362B36"/>
                <w:sz w:val="20"/>
              </w:rPr>
              <w:t>구분자</w:t>
            </w: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0  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0 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A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a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#!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1  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1 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B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b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$!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2  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2 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C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c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%!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3 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3 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D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d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&amp;!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4   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4 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E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e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'!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5 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5 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F 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f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(!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6 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6 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G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g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)!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7 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7 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H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h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*!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8   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8 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I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i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+! </w:t>
            </w:r>
          </w:p>
        </w:tc>
      </w:tr>
      <w:tr w:rsidR="00882708" w:rsidRPr="00882708" w:rsidTr="00882708"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9 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9 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J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j 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82708" w:rsidRPr="00882708" w:rsidRDefault="00882708" w:rsidP="00882708">
            <w:pPr>
              <w:spacing w:after="0" w:line="240" w:lineRule="auto"/>
              <w:rPr>
                <w:rFonts w:ascii="Lucida Sans" w:eastAsia="굴림" w:hAnsi="Lucida Sans" w:cs="굴림"/>
                <w:color w:val="362B36"/>
                <w:sz w:val="20"/>
              </w:rPr>
            </w:pPr>
            <w:r w:rsidRPr="00882708">
              <w:rPr>
                <w:rFonts w:ascii="Lucida Sans" w:eastAsia="굴림" w:hAnsi="Lucida Sans" w:cs="굴림"/>
                <w:color w:val="362B36"/>
                <w:sz w:val="20"/>
              </w:rPr>
              <w:t>,! </w:t>
            </w:r>
          </w:p>
        </w:tc>
      </w:tr>
    </w:tbl>
    <w:p w:rsidR="00B2686B" w:rsidRDefault="00B2686B" w:rsidP="00882708">
      <w:pPr>
        <w:spacing w:after="0" w:line="240" w:lineRule="auto"/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/>
        </w:rPr>
        <w:br/>
      </w:r>
      <w:r w:rsidRPr="00B2686B">
        <w:rPr>
          <w:rFonts w:ascii="Noto Sans CJK KR Light" w:eastAsia="Noto Sans CJK KR Light" w:hAnsi="Noto Sans CJK KR Light" w:hint="eastAsia"/>
        </w:rPr>
        <w:t xml:space="preserve">우리는 </w:t>
      </w:r>
      <w:r>
        <w:rPr>
          <w:rFonts w:ascii="Noto Sans CJK KR Light" w:eastAsia="Noto Sans CJK KR Light" w:hAnsi="Noto Sans CJK KR Light" w:hint="eastAsia"/>
        </w:rPr>
        <w:t>숫</w:t>
      </w:r>
      <w:r>
        <w:rPr>
          <w:rFonts w:ascii="Noto Sans CJK KR Light" w:eastAsia="Noto Sans CJK KR Light" w:hAnsi="Noto Sans CJK KR Light"/>
        </w:rPr>
        <w:t>자</w:t>
      </w:r>
      <w:r w:rsidRPr="00B2686B">
        <w:rPr>
          <w:rFonts w:ascii="Noto Sans CJK KR Light" w:eastAsia="Noto Sans CJK KR Light" w:hAnsi="Noto Sans CJK KR Light" w:hint="eastAsia"/>
        </w:rPr>
        <w:t>자리에서 적절한 문자열을 생성하고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B2686B">
        <w:rPr>
          <w:rFonts w:ascii="Noto Sans CJK KR Light" w:eastAsia="Noto Sans CJK KR Light" w:hAnsi="Noto Sans CJK KR Light" w:hint="eastAsia"/>
        </w:rPr>
        <w:t>이 특별한 글꼴로 표시해야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B2686B">
        <w:rPr>
          <w:rFonts w:ascii="Noto Sans CJK KR Light" w:eastAsia="Noto Sans CJK KR Light" w:hAnsi="Noto Sans CJK KR Light" w:hint="eastAsia"/>
        </w:rPr>
        <w:t>합니다.</w:t>
      </w:r>
      <w:r>
        <w:br/>
      </w:r>
      <w:r w:rsidRPr="00B2686B">
        <w:rPr>
          <w:rFonts w:ascii="Noto Sans CJK KR Light" w:eastAsia="Noto Sans CJK KR Light" w:hAnsi="Noto Sans CJK KR Light" w:hint="eastAsia"/>
        </w:rPr>
        <w:t>이 클래스의 사용법은 매우 간단합니다. 이 메소드 getcode ()가 다시 EAN-13에 문자열을 제공 한 후, 생성자로 원래 문자열을 제공합니다. 클래스</w:t>
      </w:r>
      <w:r>
        <w:rPr>
          <w:rFonts w:ascii="Noto Sans CJK KR Light" w:eastAsia="Noto Sans CJK KR Light" w:hAnsi="Noto Sans CJK KR Light"/>
        </w:rPr>
        <w:t xml:space="preserve">’ </w:t>
      </w:r>
      <w:r w:rsidRPr="00B2686B">
        <w:rPr>
          <w:rFonts w:ascii="Noto Sans CJK KR Light" w:eastAsia="Noto Sans CJK KR Light" w:hAnsi="Noto Sans CJK KR Light" w:hint="eastAsia"/>
        </w:rPr>
        <w:t xml:space="preserve">소스 코드는 다음과 </w:t>
      </w:r>
      <w:r>
        <w:rPr>
          <w:rFonts w:ascii="Noto Sans CJK KR Light" w:eastAsia="Noto Sans CJK KR Light" w:hAnsi="Noto Sans CJK KR Light" w:hint="eastAsia"/>
        </w:rPr>
        <w:t xml:space="preserve">같습니다. </w:t>
      </w:r>
      <w:r>
        <w:rPr>
          <w:rFonts w:ascii="Noto Sans CJK KR Light" w:eastAsia="Noto Sans CJK KR Light" w:hAnsi="Noto Sans CJK KR Light"/>
        </w:rPr>
        <w:t xml:space="preserve">: </w:t>
      </w:r>
    </w:p>
    <w:p w:rsidR="00B2686B" w:rsidRDefault="00B2686B" w:rsidP="00882708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>/*</w:t>
      </w:r>
      <w:bookmarkStart w:id="0" w:name="_GoBack"/>
      <w:bookmarkEnd w:id="0"/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 w:rsidRPr="00B2686B">
        <w:rPr>
          <w:rFonts w:ascii="Noto Sans CJK KR Light" w:eastAsia="Noto Sans CJK KR Light" w:hAnsi="Noto Sans CJK KR Light" w:hint="eastAsia"/>
        </w:rPr>
        <w:t xml:space="preserve"> * EAN-13 바코드 퍼징 전 생성 의사 코드라기보다는 코드에 가까운 코드!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 w:rsidRPr="00B2686B">
        <w:rPr>
          <w:rFonts w:ascii="Noto Sans CJK KR Light" w:eastAsia="Noto Sans CJK KR Light" w:hAnsi="Noto Sans CJK KR Light" w:hint="eastAsia"/>
        </w:rPr>
        <w:t xml:space="preserve"> * 를 목표로 하고 싶어......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*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 w:rsidRPr="00B2686B">
        <w:rPr>
          <w:rFonts w:ascii="Noto Sans CJK KR Light" w:eastAsia="Noto Sans CJK KR Light" w:hAnsi="Noto Sans CJK KR Light" w:hint="eastAsia"/>
        </w:rPr>
        <w:t xml:space="preserve"> * 작성시작 : 11.04.2016 오전 2:32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*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*/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>public class EAN13CodeBuilder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private String codeStringValue;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private String generatedCode;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public EAN13CodeBuilder(String codeString)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codeStringValue = codeString;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parse();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public String getCode()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return generatedCode;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////////////////////////////////////////////////////////////////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 w:rsidRPr="00B2686B">
        <w:rPr>
          <w:rFonts w:ascii="Noto Sans CJK KR Light" w:eastAsia="Noto Sans CJK KR Light" w:hAnsi="Noto Sans CJK KR Light" w:hint="eastAsia"/>
        </w:rPr>
        <w:t xml:space="preserve">    //  EAN 13 관리 코드를 전체 반환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// string to encode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private String getFullCode()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int chetVal = 0, nechetVal = 0;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String codeToParse = codeStringValue;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for( int index = 0;index&lt;6;index++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chetVal += Integer.valueOf(codeToParse.substring(index*2+1,index*2+2)).intValue();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nechetVal += Integer.valueOf(codeToParse.substring(index*2,index*2+1)).intValue();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chetVal *= 3;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int controlNumber = 10 - (chetVal+nechetVal)%10;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if( controlNumber == 10 ) controlNumber  = 0;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codeToParse += String.valueOf(controlNumber);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return codeToParse;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private String DigitToUpperCase( String digit)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String letters  = "ABCDEFGHIJ";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int position = Integer.valueOf(digit).intValue();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String retVal = letters.substring(position,position+1);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return retVal;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private String DigitToLowerCase( String digit)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String letters  = "abcdefghij";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int position = Integer.valueOf(digit).intValue();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String retVal = letters.substring(position,position+1);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return retVal;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//////////////////////////////////////////////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 w:rsidRPr="00B2686B">
        <w:rPr>
          <w:rFonts w:ascii="Noto Sans CJK KR Light" w:eastAsia="Noto Sans CJK KR Light" w:hAnsi="Noto Sans CJK KR Light" w:hint="eastAsia"/>
        </w:rPr>
        <w:t xml:space="preserve">    // EAN 13 으로 문자열 인코딩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 w:hint="eastAsia"/>
        </w:rPr>
      </w:pPr>
      <w:r w:rsidRPr="00B2686B">
        <w:rPr>
          <w:rFonts w:ascii="Noto Sans CJK KR Light" w:eastAsia="Noto Sans CJK KR Light" w:hAnsi="Noto Sans CJK KR Light" w:hint="eastAsia"/>
        </w:rPr>
        <w:t xml:space="preserve">    // 알고리즘은 여기서 찾음. http://en.wikipedia.org/wiki/EAN-13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private String createEAN13Code(String rawCode)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int firstFlag = Integer.valueOf(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rawCode.substring(0,1)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).intValue();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String leftString = rawCode.substring(1,7);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String rightString = rawCode.substring(7);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String rightCode = "";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String leftCode = "";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for( int i=0;i&lt;6;i++)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rightCode += DigitToLowerCase( rightString.substring(i,i+1) 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0 )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"#!"+leftString.substring(0,1)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+leftString.substring(1,2)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+leftString.substring(2,3)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+leftString.substring(3,4)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+leftString.substring(4,5)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+leftString.substring(5);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1 )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"$!"+leftString.substring(0,1)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+leftString.substring(1,2)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+DigitToUpperCase(leftString.substring(2,3))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+leftString.substring(3,4)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+DigitToUpperCase(leftString.substring(4,5))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+DigitToUpperCase(leftString.substring(5));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2 )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"%!"+leftString.substring(0,1)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+leftString.substring(1,2)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+DigitToUpperCase(leftString.substring(2,3))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+DigitToUpperCase(leftString.substring(3,4))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+leftString.substring(4,5)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+DigitToUpperCase(leftString.substring(5));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3 )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"&amp;!"+leftString.substring(0,1)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+leftString.substring(1,2)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+DigitToUpperCase(leftString.substring(2,3))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+DigitToUpperCase(leftString.substring(3,4))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+DigitToUpperCase(leftString.substring(4,5))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+leftString.substring(5);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4 )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"'!"+leftString.substring(0,1)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+DigitToUpperCase(leftString.substring(1,2))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+leftString.substring(2,3)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+leftString.substring(3,4)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+DigitToUpperCase(leftString.substring(4,5))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+DigitToUpperCase(leftString.substring(5));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5 )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"(!"+leftString.substring(0,1)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+DigitToUpperCase(leftString.substring(1,2))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+DigitToUpperCase(leftString.substring(2,3))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+leftString.substring(3,4)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+leftString.substring(4,5)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+DigitToUpperCase(leftString.substring(5));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6 )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")!"+leftString.substring(0,1)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+DigitToUpperCase(leftString.substring(1,2))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+DigitToUpperCase(leftString.substring(2,3))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+DigitToUpperCase(leftString.substring(3,4))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+leftString.substring(4,5)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  +leftString.substring(5);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7 )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"*!"+leftString.substring(0,1)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+DigitToUpperCase(leftString.substring(1,2))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+leftString.substring(2,3)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+DigitToUpperCase(leftString.substring(3,4))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+leftString.substring(4,5)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+DigitToUpperCase(leftString.substring(5));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8 )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"+!"+leftString.substring(0,1)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+DigitToUpperCase(leftString.substring(1,2))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+leftString.substring(2,3)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+DigitToUpperCase(leftString.substring(3,4))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+DigitToUpperCase(leftString.substring(4,5))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+leftString.substring(5);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if( firstFlag == 9 )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leftCode = ",!"+leftString.substring(0,1)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+DigitToUpperCase(leftString.substring(1,2))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+DigitToUpperCase(leftString.substring(2,3))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+leftString.substring(3,4)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+DigitToUpperCase(leftString.substring(4,5))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                +leftString.substring(5);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String retVal = leftCode + "-" + rightCode + "!";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  return retVal;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}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private void parse()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{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String fullString = getFullCode();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System.out.println( "Full code: " + fullString 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generatedCode = createEAN13Code(fullString);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   System.out.println( "Generated code: " + generatedCode );</w:t>
      </w:r>
    </w:p>
    <w:p w:rsidR="00B2686B" w:rsidRP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 xml:space="preserve">    }</w:t>
      </w:r>
    </w:p>
    <w:p w:rsid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/>
        </w:rPr>
        <w:t>}</w:t>
      </w:r>
    </w:p>
    <w:p w:rsidR="00B2686B" w:rsidRDefault="00B2686B" w:rsidP="00B2686B">
      <w:pPr>
        <w:spacing w:after="0" w:line="240" w:lineRule="auto"/>
        <w:rPr>
          <w:rFonts w:ascii="Noto Sans CJK KR Light" w:eastAsia="Noto Sans CJK KR Light" w:hAnsi="Noto Sans CJK KR Light"/>
        </w:rPr>
      </w:pPr>
    </w:p>
    <w:p w:rsidR="00B2686B" w:rsidRDefault="00B2686B" w:rsidP="00B2686B">
      <w:pPr>
        <w:rPr>
          <w:rStyle w:val="Char"/>
          <w:rFonts w:ascii="Noto Sans CJK KR Light" w:eastAsia="Noto Sans CJK KR Light" w:hAnsi="Noto Sans CJK KR Light"/>
          <w:b w:val="0"/>
        </w:rPr>
      </w:pPr>
      <w:r>
        <w:rPr>
          <w:rStyle w:val="Char"/>
          <w:rFonts w:ascii="Noto Sans CJK KR Light" w:eastAsia="Noto Sans CJK KR Light" w:hAnsi="Noto Sans CJK KR Light" w:hint="eastAsia"/>
          <w:b w:val="0"/>
        </w:rPr>
        <w:t>코드 사용하기</w:t>
      </w:r>
    </w:p>
    <w:p w:rsidR="00B2686B" w:rsidRDefault="00B2686B" w:rsidP="00B2686B">
      <w:pPr>
        <w:rPr>
          <w:rFonts w:ascii="Noto Sans CJK KR Light" w:eastAsia="Noto Sans CJK KR Light" w:hAnsi="Noto Sans CJK KR Light"/>
        </w:rPr>
      </w:pPr>
      <w:r w:rsidRPr="00B2686B">
        <w:rPr>
          <w:rFonts w:ascii="Noto Sans CJK KR Light" w:eastAsia="Noto Sans CJK KR Light" w:hAnsi="Noto Sans CJK KR Light" w:hint="eastAsia"/>
        </w:rPr>
        <w:t>안드로이드 화면</w:t>
      </w:r>
      <w:r>
        <w:rPr>
          <w:rFonts w:ascii="Noto Sans CJK KR Light" w:eastAsia="Noto Sans CJK KR Light" w:hAnsi="Noto Sans CJK KR Light"/>
        </w:rPr>
        <w:t>에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B2686B">
        <w:rPr>
          <w:rFonts w:ascii="Noto Sans CJK KR Light" w:eastAsia="Noto Sans CJK KR Light" w:hAnsi="Noto Sans CJK KR Light" w:hint="eastAsia"/>
        </w:rPr>
        <w:t xml:space="preserve">바코드 라인을 </w:t>
      </w:r>
      <w:r w:rsidR="00F652A4">
        <w:rPr>
          <w:rFonts w:ascii="Noto Sans CJK KR Light" w:eastAsia="Noto Sans CJK KR Light" w:hAnsi="Noto Sans CJK KR Light" w:hint="eastAsia"/>
        </w:rPr>
        <w:t>가</w:t>
      </w:r>
      <w:r w:rsidR="00F652A4">
        <w:rPr>
          <w:rFonts w:ascii="Noto Sans CJK KR Light" w:eastAsia="Noto Sans CJK KR Light" w:hAnsi="Noto Sans CJK KR Light"/>
        </w:rPr>
        <w:t>져와</w:t>
      </w:r>
      <w:r w:rsidR="00F652A4">
        <w:rPr>
          <w:rFonts w:ascii="Noto Sans CJK KR Light" w:eastAsia="Noto Sans CJK KR Light" w:hAnsi="Noto Sans CJK KR Light" w:hint="eastAsia"/>
        </w:rPr>
        <w:t>(?</w:t>
      </w:r>
      <w:r w:rsidR="00F652A4">
        <w:rPr>
          <w:rFonts w:ascii="Noto Sans CJK KR Light" w:eastAsia="Noto Sans CJK KR Light" w:hAnsi="Noto Sans CJK KR Light"/>
        </w:rPr>
        <w:t>)</w:t>
      </w:r>
      <w:r w:rsidRPr="00B2686B">
        <w:rPr>
          <w:rFonts w:ascii="Noto Sans CJK KR Light" w:eastAsia="Noto Sans CJK KR Light" w:hAnsi="Noto Sans CJK KR Light" w:hint="eastAsia"/>
        </w:rPr>
        <w:t xml:space="preserve"> 바코드 문자열 자체를 생성하고</w:t>
      </w:r>
      <w:r>
        <w:rPr>
          <w:rFonts w:ascii="Noto Sans CJK KR Light" w:eastAsia="Noto Sans CJK KR Light" w:hAnsi="Noto Sans CJK KR Light" w:hint="eastAsia"/>
        </w:rPr>
        <w:t xml:space="preserve"> </w:t>
      </w:r>
      <w:r w:rsidRPr="00B2686B">
        <w:rPr>
          <w:rFonts w:ascii="Noto Sans CJK KR Light" w:eastAsia="Noto Sans CJK KR Light" w:hAnsi="Noto Sans CJK KR Light" w:hint="eastAsia"/>
        </w:rPr>
        <w:t xml:space="preserve">이를 바코드 글꼴 중 하나가 화면에 </w:t>
      </w:r>
      <w:r w:rsidR="00F652A4">
        <w:rPr>
          <w:rFonts w:ascii="Noto Sans CJK KR Light" w:eastAsia="Noto Sans CJK KR Light" w:hAnsi="Noto Sans CJK KR Light" w:hint="eastAsia"/>
        </w:rPr>
        <w:t>출</w:t>
      </w:r>
      <w:r w:rsidR="00F652A4">
        <w:rPr>
          <w:rFonts w:ascii="Noto Sans CJK KR Light" w:eastAsia="Noto Sans CJK KR Light" w:hAnsi="Noto Sans CJK KR Light"/>
        </w:rPr>
        <w:t>력</w:t>
      </w:r>
      <w:r w:rsidRPr="00B2686B">
        <w:rPr>
          <w:rFonts w:ascii="Noto Sans CJK KR Light" w:eastAsia="Noto Sans CJK KR Light" w:hAnsi="Noto Sans CJK KR Light" w:hint="eastAsia"/>
        </w:rPr>
        <w:t>되</w:t>
      </w:r>
      <w:r w:rsidR="00F652A4">
        <w:rPr>
          <w:rFonts w:ascii="Noto Sans CJK KR Light" w:eastAsia="Noto Sans CJK KR Light" w:hAnsi="Noto Sans CJK KR Light" w:hint="eastAsia"/>
        </w:rPr>
        <w:t>게 해야</w:t>
      </w:r>
      <w:r w:rsidRPr="00B2686B">
        <w:rPr>
          <w:rFonts w:ascii="Noto Sans CJK KR Light" w:eastAsia="Noto Sans CJK KR Light" w:hAnsi="Noto Sans CJK KR Light" w:hint="eastAsia"/>
        </w:rPr>
        <w:t>합니다.</w:t>
      </w:r>
      <w:r w:rsidR="00F652A4">
        <w:rPr>
          <w:rFonts w:ascii="Noto Sans CJK KR Light" w:eastAsia="Noto Sans CJK KR Light" w:hAnsi="Noto Sans CJK KR Light"/>
        </w:rPr>
        <w:t xml:space="preserve"> </w:t>
      </w:r>
      <w:r w:rsidR="00F652A4">
        <w:rPr>
          <w:rFonts w:ascii="Noto Sans CJK KR Light" w:eastAsia="Noto Sans CJK KR Light" w:hAnsi="Noto Sans CJK KR Light" w:hint="eastAsia"/>
        </w:rPr>
        <w:t>안</w:t>
      </w:r>
      <w:r w:rsidR="00F652A4">
        <w:rPr>
          <w:rFonts w:ascii="Noto Sans CJK KR Light" w:eastAsia="Noto Sans CJK KR Light" w:hAnsi="Noto Sans CJK KR Light"/>
        </w:rPr>
        <w:t>드로이드에</w:t>
      </w:r>
      <w:r w:rsidR="00F652A4">
        <w:rPr>
          <w:rFonts w:ascii="Noto Sans CJK KR Light" w:eastAsia="Noto Sans CJK KR Light" w:hAnsi="Noto Sans CJK KR Light" w:hint="eastAsia"/>
        </w:rPr>
        <w:t xml:space="preserve"> TextView 위젯 안에 </w:t>
      </w:r>
      <w:r w:rsidR="00F652A4">
        <w:rPr>
          <w:rFonts w:ascii="Noto Sans CJK KR Light" w:eastAsia="Noto Sans CJK KR Light" w:hAnsi="Noto Sans CJK KR Light"/>
        </w:rPr>
        <w:t xml:space="preserve">ttf </w:t>
      </w:r>
      <w:r w:rsidR="00F652A4">
        <w:rPr>
          <w:rFonts w:ascii="Noto Sans CJK KR Light" w:eastAsia="Noto Sans CJK KR Light" w:hAnsi="Noto Sans CJK KR Light" w:hint="eastAsia"/>
        </w:rPr>
        <w:t xml:space="preserve">파일을 </w:t>
      </w:r>
      <w:r w:rsidR="00F652A4">
        <w:rPr>
          <w:rFonts w:ascii="Noto Sans CJK KR Light" w:eastAsia="Noto Sans CJK KR Light" w:hAnsi="Noto Sans CJK KR Light"/>
        </w:rPr>
        <w:t>/</w:t>
      </w:r>
      <w:r w:rsidR="00F652A4">
        <w:rPr>
          <w:rFonts w:ascii="Noto Sans CJK KR Light" w:eastAsia="Noto Sans CJK KR Light" w:hAnsi="Noto Sans CJK KR Light" w:hint="eastAsia"/>
        </w:rPr>
        <w:t>assets 프로젝트 폴더에 넣어 설</w:t>
      </w:r>
      <w:r w:rsidR="00F652A4">
        <w:rPr>
          <w:rFonts w:ascii="Noto Sans CJK KR Light" w:eastAsia="Noto Sans CJK KR Light" w:hAnsi="Noto Sans CJK KR Light"/>
        </w:rPr>
        <w:t>정하고</w:t>
      </w:r>
      <w:r w:rsidR="00F652A4">
        <w:rPr>
          <w:rFonts w:ascii="Noto Sans CJK KR Light" w:eastAsia="Noto Sans CJK KR Light" w:hAnsi="Noto Sans CJK KR Light" w:hint="eastAsia"/>
        </w:rPr>
        <w:t>, Typeface를</w:t>
      </w:r>
      <w:r w:rsidR="00F652A4">
        <w:rPr>
          <w:rFonts w:ascii="Noto Sans CJK KR Light" w:eastAsia="Noto Sans CJK KR Light" w:hAnsi="Noto Sans CJK KR Light"/>
        </w:rPr>
        <w:t xml:space="preserve"> </w:t>
      </w:r>
      <w:r w:rsidR="00F652A4">
        <w:rPr>
          <w:rFonts w:ascii="Noto Sans CJK KR Light" w:eastAsia="Noto Sans CJK KR Light" w:hAnsi="Noto Sans CJK KR Light" w:hint="eastAsia"/>
        </w:rPr>
        <w:t>불</w:t>
      </w:r>
      <w:r w:rsidR="00F652A4">
        <w:rPr>
          <w:rFonts w:ascii="Noto Sans CJK KR Light" w:eastAsia="Noto Sans CJK KR Light" w:hAnsi="Noto Sans CJK KR Light"/>
        </w:rPr>
        <w:t>러와서</w:t>
      </w:r>
      <w:r w:rsidR="00F652A4">
        <w:rPr>
          <w:rFonts w:ascii="Noto Sans CJK KR Light" w:eastAsia="Noto Sans CJK KR Light" w:hAnsi="Noto Sans CJK KR Light" w:hint="eastAsia"/>
        </w:rPr>
        <w:t xml:space="preserve"> </w:t>
      </w:r>
      <w:r w:rsidR="00F652A4">
        <w:rPr>
          <w:rFonts w:ascii="Noto Sans CJK KR Light" w:eastAsia="Noto Sans CJK KR Light" w:hAnsi="Noto Sans CJK KR Light"/>
        </w:rPr>
        <w:t>TextView</w:t>
      </w:r>
      <w:r w:rsidR="00F652A4">
        <w:rPr>
          <w:rFonts w:ascii="Noto Sans CJK KR Light" w:eastAsia="Noto Sans CJK KR Light" w:hAnsi="Noto Sans CJK KR Light" w:hint="eastAsia"/>
        </w:rPr>
        <w:t>에 이 글</w:t>
      </w:r>
      <w:r w:rsidR="00F652A4">
        <w:rPr>
          <w:rFonts w:ascii="Noto Sans CJK KR Light" w:eastAsia="Noto Sans CJK KR Light" w:hAnsi="Noto Sans CJK KR Light"/>
        </w:rPr>
        <w:t>꼴을</w:t>
      </w:r>
      <w:r w:rsidR="00F652A4">
        <w:rPr>
          <w:rFonts w:ascii="Noto Sans CJK KR Light" w:eastAsia="Noto Sans CJK KR Light" w:hAnsi="Noto Sans CJK KR Light" w:hint="eastAsia"/>
        </w:rPr>
        <w:t xml:space="preserve"> 설정 합니다.</w:t>
      </w:r>
    </w:p>
    <w:p w:rsidR="00F652A4" w:rsidRDefault="00F652A4" w:rsidP="00B2686B">
      <w:pPr>
        <w:rPr>
          <w:rFonts w:ascii="Noto Sans CJK KR Light" w:eastAsia="Noto Sans CJK KR Light" w:hAnsi="Noto Sans CJK KR Light"/>
        </w:rPr>
      </w:pPr>
      <w:r>
        <w:rPr>
          <w:rFonts w:ascii="Noto Sans CJK KR Light" w:eastAsia="Noto Sans CJK KR Light" w:hAnsi="Noto Sans CJK KR Light" w:hint="eastAsia"/>
        </w:rPr>
        <w:t>예를 들어 이런 식으로 코드를 사용 할 수 있죠:</w:t>
      </w:r>
      <w:r>
        <w:rPr>
          <w:rFonts w:ascii="Noto Sans CJK KR Light" w:eastAsia="Noto Sans CJK KR Light" w:hAnsi="Noto Sans CJK KR Light"/>
        </w:rPr>
        <w:br/>
      </w:r>
      <w:r>
        <w:rPr>
          <w:rFonts w:ascii="Noto Sans CJK KR Light" w:eastAsia="Noto Sans CJK KR Light" w:hAnsi="Noto Sans CJK KR Light" w:hint="eastAsia"/>
          <w:smallCaps/>
          <w:noProof/>
          <w:color w:val="D34817" w:themeColor="accent1"/>
          <w:sz w:val="48"/>
          <w:szCs w:val="48"/>
        </w:rPr>
        <w:drawing>
          <wp:inline distT="0" distB="0" distL="0" distR="0">
            <wp:extent cx="5915025" cy="5211742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95" t="8820"/>
                    <a:stretch/>
                  </pic:blipFill>
                  <pic:spPr bwMode="auto">
                    <a:xfrm>
                      <a:off x="0" y="0"/>
                      <a:ext cx="5919684" cy="5215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2A4" w:rsidRDefault="00F652A4" w:rsidP="00B2686B">
      <w:pPr>
        <w:rPr>
          <w:rFonts w:ascii="Noto Sans CJK KR Light" w:eastAsia="Noto Sans CJK KR Light" w:hAnsi="Noto Sans CJK KR Light"/>
        </w:rPr>
      </w:pPr>
    </w:p>
    <w:p w:rsidR="00F652A4" w:rsidRPr="00F652A4" w:rsidRDefault="00F652A4" w:rsidP="00B2686B">
      <w:pPr>
        <w:rPr>
          <w:rFonts w:ascii="Noto Sans CJK KR Light" w:eastAsia="Noto Sans CJK KR Light" w:hAnsi="Noto Sans CJK KR Light" w:hint="eastAsia"/>
          <w:smallCaps/>
          <w:color w:val="D34817" w:themeColor="accent1"/>
          <w:sz w:val="48"/>
          <w:szCs w:val="48"/>
        </w:rPr>
      </w:pPr>
      <w:r>
        <w:rPr>
          <w:rFonts w:ascii="Noto Sans CJK KR Light" w:eastAsia="Noto Sans CJK KR Light" w:hAnsi="Noto Sans CJK KR Light" w:hint="eastAsia"/>
        </w:rPr>
        <w:t xml:space="preserve">긴 </w:t>
      </w:r>
      <w:r>
        <w:rPr>
          <w:rFonts w:ascii="Noto Sans CJK KR Light" w:eastAsia="Noto Sans CJK KR Light" w:hAnsi="Noto Sans CJK KR Light"/>
        </w:rPr>
        <w:t>글</w:t>
      </w:r>
      <w:r>
        <w:rPr>
          <w:rFonts w:ascii="Noto Sans CJK KR Light" w:eastAsia="Noto Sans CJK KR Light" w:hAnsi="Noto Sans CJK KR Light" w:hint="eastAsia"/>
        </w:rPr>
        <w:t xml:space="preserve"> 읽</w:t>
      </w:r>
      <w:r>
        <w:rPr>
          <w:rFonts w:ascii="Noto Sans CJK KR Light" w:eastAsia="Noto Sans CJK KR Light" w:hAnsi="Noto Sans CJK KR Light"/>
        </w:rPr>
        <w:t>어주셔서</w:t>
      </w:r>
      <w:r>
        <w:rPr>
          <w:rFonts w:ascii="Noto Sans CJK KR Light" w:eastAsia="Noto Sans CJK KR Light" w:hAnsi="Noto Sans CJK KR Light" w:hint="eastAsia"/>
        </w:rPr>
        <w:t xml:space="preserve"> 감</w:t>
      </w:r>
      <w:r>
        <w:rPr>
          <w:rFonts w:ascii="Noto Sans CJK KR Light" w:eastAsia="Noto Sans CJK KR Light" w:hAnsi="Noto Sans CJK KR Light"/>
        </w:rPr>
        <w:t>사합니다</w:t>
      </w:r>
      <w:r>
        <w:rPr>
          <w:rFonts w:ascii="Noto Sans CJK KR Light" w:eastAsia="Noto Sans CJK KR Light" w:hAnsi="Noto Sans CJK KR Light" w:hint="eastAsia"/>
        </w:rPr>
        <w:t>.</w:t>
      </w:r>
    </w:p>
    <w:sectPr w:rsidR="00F652A4" w:rsidRPr="00F652A4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EB9" w:rsidRDefault="00703EB9">
      <w:pPr>
        <w:spacing w:after="0" w:line="240" w:lineRule="auto"/>
      </w:pPr>
      <w:r>
        <w:separator/>
      </w:r>
    </w:p>
  </w:endnote>
  <w:endnote w:type="continuationSeparator" w:id="0">
    <w:p w:rsidR="00703EB9" w:rsidRDefault="0070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DemiLight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08" w:rsidRDefault="0088270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82708" w:rsidRDefault="0088270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안드로이드에서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EAN13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바코드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생성하기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2016-11-05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882708" w:rsidRDefault="0088270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안드로이드에서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EAN13 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바코드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생성하기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1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2016-11-05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4171BCF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82708" w:rsidRDefault="0088270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86E44" w:rsidRPr="00386E4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882708" w:rsidRDefault="0088270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86E44" w:rsidRPr="00386E4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708" w:rsidRDefault="0088270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82708" w:rsidRDefault="0088270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안드로이드에서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EAN13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바코드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생성하기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1-05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2016-11-05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882708" w:rsidRDefault="00882708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안드로이드에서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EAN13 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바코드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생성하기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11-05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2016-11-05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DDFA79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882708" w:rsidRDefault="0088270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86E44" w:rsidRPr="00386E4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882708" w:rsidRDefault="0088270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86E44" w:rsidRPr="00386E4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882708" w:rsidRDefault="0088270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EB9" w:rsidRDefault="00703EB9">
      <w:pPr>
        <w:spacing w:after="0" w:line="240" w:lineRule="auto"/>
      </w:pPr>
      <w:r>
        <w:separator/>
      </w:r>
    </w:p>
  </w:footnote>
  <w:footnote w:type="continuationSeparator" w:id="0">
    <w:p w:rsidR="00703EB9" w:rsidRDefault="00703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21D93565"/>
    <w:multiLevelType w:val="hybridMultilevel"/>
    <w:tmpl w:val="2452B02A"/>
    <w:lvl w:ilvl="0" w:tplc="DD2C68E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2D4A8A"/>
    <w:multiLevelType w:val="hybridMultilevel"/>
    <w:tmpl w:val="BCDCC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5D27A3"/>
    <w:multiLevelType w:val="hybridMultilevel"/>
    <w:tmpl w:val="0FC69072"/>
    <w:lvl w:ilvl="0" w:tplc="DD2C68E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8F"/>
    <w:rsid w:val="00386E44"/>
    <w:rsid w:val="0052421C"/>
    <w:rsid w:val="00703EB9"/>
    <w:rsid w:val="00882708"/>
    <w:rsid w:val="00A6793B"/>
    <w:rsid w:val="00B2686B"/>
    <w:rsid w:val="00D36F3A"/>
    <w:rsid w:val="00D9265E"/>
    <w:rsid w:val="00E4268F"/>
    <w:rsid w:val="00F6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2DB7"/>
  <w15:docId w15:val="{C5C8F25C-CF37-4022-A8E4-12BF20BE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882708"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52421C"/>
    <w:pPr>
      <w:ind w:leftChars="400" w:left="800"/>
    </w:pPr>
  </w:style>
  <w:style w:type="paragraph" w:styleId="af8">
    <w:name w:val="Normal (Web)"/>
    <w:basedOn w:val="a0"/>
    <w:uiPriority w:val="99"/>
    <w:unhideWhenUsed/>
    <w:rsid w:val="0052421C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hye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74AA7B3C214B939CCF8FE7B660FB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0CDC93-DC2A-40FE-B98B-E54633A306C9}"/>
      </w:docPartPr>
      <w:docPartBody>
        <w:p w:rsidR="00000000" w:rsidRDefault="00C97D70">
          <w:pPr>
            <w:pStyle w:val="0174AA7B3C214B939CCF8FE7B660FB3A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제목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1D3C268EC7294FF2A31C9B6F8C9D8B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0E9E90-9F35-4BFC-871E-0F871C41242F}"/>
      </w:docPartPr>
      <w:docPartBody>
        <w:p w:rsidR="00000000" w:rsidRDefault="00C97D70">
          <w:pPr>
            <w:pStyle w:val="1D3C268EC7294FF2A31C9B6F8C9D8B44"/>
          </w:pPr>
          <w:r>
            <w:rPr>
              <w:lang w:val="ko-KR"/>
            </w:rPr>
            <w:t>[</w:t>
          </w:r>
          <w:r>
            <w:rPr>
              <w:lang w:val="ko-KR"/>
            </w:rPr>
            <w:t>문서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부제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입력</w:t>
          </w:r>
          <w:r>
            <w:rPr>
              <w:lang w:val="ko-KR"/>
            </w:rPr>
            <w:t>]</w:t>
          </w:r>
        </w:p>
      </w:docPartBody>
    </w:docPart>
    <w:docPart>
      <w:docPartPr>
        <w:name w:val="D85E725E1D1F4EF3A0C061BACDD0BA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703FA40-9D56-471D-865E-4CF72F6D8EAA}"/>
      </w:docPartPr>
      <w:docPartBody>
        <w:p w:rsidR="00000000" w:rsidRDefault="00C97D70">
          <w:pPr>
            <w:pStyle w:val="D85E725E1D1F4EF3A0C061BACDD0BA9F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]</w:t>
          </w:r>
        </w:p>
      </w:docPartBody>
    </w:docPart>
    <w:docPart>
      <w:docPartPr>
        <w:name w:val="8C8CBCFC057F46FE9AF2F9E0D56A8B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3420006-7EB1-4398-9938-C68C27F66019}"/>
      </w:docPartPr>
      <w:docPartBody>
        <w:p w:rsidR="00000000" w:rsidRDefault="00C97D70">
          <w:pPr>
            <w:pStyle w:val="8C8CBCFC057F46FE9AF2F9E0D56A8B04"/>
          </w:pPr>
          <w:r>
            <w:rPr>
              <w:sz w:val="36"/>
              <w:szCs w:val="36"/>
              <w:lang w:val="ko-KR"/>
            </w:rPr>
            <w:t>[</w:t>
          </w:r>
          <w:r>
            <w:rPr>
              <w:sz w:val="36"/>
              <w:szCs w:val="36"/>
              <w:lang w:val="ko-KR"/>
            </w:rPr>
            <w:t>문서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부제</w:t>
          </w:r>
          <w:r>
            <w:rPr>
              <w:sz w:val="36"/>
              <w:szCs w:val="36"/>
              <w:lang w:val="ko-KR"/>
            </w:rPr>
            <w:t xml:space="preserve"> </w:t>
          </w:r>
          <w:r>
            <w:rPr>
              <w:sz w:val="36"/>
              <w:szCs w:val="36"/>
              <w:lang w:val="ko-KR"/>
            </w:rPr>
            <w:t>입력</w:t>
          </w:r>
          <w:r>
            <w:rPr>
              <w:sz w:val="36"/>
              <w:szCs w:val="36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Light">
    <w:panose1 w:val="020B03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Noto Sans CJK KR DemiLight">
    <w:panose1 w:val="020B04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70"/>
    <w:rsid w:val="00C9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74AA7B3C214B939CCF8FE7B660FB3A">
    <w:name w:val="0174AA7B3C214B939CCF8FE7B660FB3A"/>
    <w:pPr>
      <w:widowControl w:val="0"/>
      <w:wordWrap w:val="0"/>
      <w:autoSpaceDE w:val="0"/>
      <w:autoSpaceDN w:val="0"/>
    </w:pPr>
  </w:style>
  <w:style w:type="paragraph" w:customStyle="1" w:styleId="1D3C268EC7294FF2A31C9B6F8C9D8B44">
    <w:name w:val="1D3C268EC7294FF2A31C9B6F8C9D8B44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85E725E1D1F4EF3A0C061BACDD0BA9F">
    <w:name w:val="D85E725E1D1F4EF3A0C061BACDD0BA9F"/>
    <w:pPr>
      <w:widowControl w:val="0"/>
      <w:wordWrap w:val="0"/>
      <w:autoSpaceDE w:val="0"/>
      <w:autoSpaceDN w:val="0"/>
    </w:pPr>
  </w:style>
  <w:style w:type="paragraph" w:customStyle="1" w:styleId="8C8CBCFC057F46FE9AF2F9E0D56A8B04">
    <w:name w:val="8C8CBCFC057F46FE9AF2F9E0D56A8B0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2016-11-05T00:00:00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62CF879-9500-422F-ABFD-D9F1F923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73</TotalTime>
  <Pages>13</Pages>
  <Words>1357</Words>
  <Characters>7736</Characters>
  <Application>Microsoft Office Word</Application>
  <DocSecurity>0</DocSecurity>
  <Lines>64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안드로이드에서 EAN13 바코드 생성하기</vt:lpstr>
      <vt:lpstr/>
    </vt:vector>
  </TitlesOfParts>
  <Company>바코드 취약점 퍼징 프로젝트</Company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안드로이드에서 EAN13 바코드 생성하기</dc:title>
  <dc:subject>단순히 내가 이해한 내용을 바탕으로 쓴 것을 알림.</dc:subject>
  <dc:creator>안아현</dc:creator>
  <cp:keywords/>
  <dc:description/>
  <cp:lastModifiedBy>안아현</cp:lastModifiedBy>
  <cp:revision>1</cp:revision>
  <dcterms:created xsi:type="dcterms:W3CDTF">2016-11-05T14:28:00Z</dcterms:created>
  <dcterms:modified xsi:type="dcterms:W3CDTF">2016-11-05T15:41:00Z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